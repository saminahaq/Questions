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DE613D" w14:textId="41FE5C80" w:rsidR="00554EFA" w:rsidRDefault="00E350B6" w:rsidP="00B8409A">
      <w:pPr>
        <w:pStyle w:val="Heading1"/>
      </w:pPr>
      <w:r>
        <w:t>Code Test</w:t>
      </w:r>
    </w:p>
    <w:p w14:paraId="562F6DE5" w14:textId="77777777" w:rsidR="003F0D3B" w:rsidRPr="003F0D3B" w:rsidRDefault="003F0D3B" w:rsidP="003F0D3B"/>
    <w:p w14:paraId="7558830F" w14:textId="05BC8E98" w:rsidR="00E350B6" w:rsidRDefault="000544DD" w:rsidP="00E350B6">
      <w:r>
        <w:t>This test has been designed for platform developers or engineers</w:t>
      </w:r>
      <w:r w:rsidR="006E72DB">
        <w:t>. It is designed to require between two and four hours to complete, but candidates should be allowed up to 48 hours to complete the test.</w:t>
      </w:r>
      <w:r w:rsidR="000C7C01">
        <w:t xml:space="preserve"> </w:t>
      </w:r>
      <w:bookmarkStart w:id="0" w:name="_GoBack"/>
      <w:bookmarkEnd w:id="0"/>
      <w:r w:rsidR="00E350B6">
        <w:t>Note: Do not provide the grading scheme to candidates.</w:t>
      </w:r>
    </w:p>
    <w:p w14:paraId="41FBEEC2" w14:textId="77777777" w:rsidR="00FD536A" w:rsidRPr="00A07DF7" w:rsidRDefault="00FD536A" w:rsidP="00FD536A"/>
    <w:p w14:paraId="790355B9" w14:textId="68B4A314" w:rsidR="00DD576F" w:rsidRPr="003C27CF" w:rsidRDefault="00DD576F" w:rsidP="00DD576F">
      <w:pPr>
        <w:pStyle w:val="ListParagraph"/>
        <w:numPr>
          <w:ilvl w:val="0"/>
          <w:numId w:val="19"/>
        </w:numPr>
        <w:rPr>
          <w:sz w:val="22"/>
        </w:rPr>
      </w:pPr>
      <w:r w:rsidRPr="003C27CF">
        <w:rPr>
          <w:sz w:val="22"/>
        </w:rPr>
        <w:t xml:space="preserve">In your </w:t>
      </w:r>
      <w:proofErr w:type="spellStart"/>
      <w:r w:rsidRPr="003C27CF">
        <w:rPr>
          <w:sz w:val="22"/>
        </w:rPr>
        <w:t>favourite</w:t>
      </w:r>
      <w:proofErr w:type="spellEnd"/>
      <w:r w:rsidRPr="003C27CF">
        <w:rPr>
          <w:sz w:val="22"/>
        </w:rPr>
        <w:t xml:space="preserve"> programming language (</w:t>
      </w:r>
      <w:proofErr w:type="spellStart"/>
      <w:r w:rsidRPr="003C27CF">
        <w:rPr>
          <w:sz w:val="22"/>
        </w:rPr>
        <w:t>e.g</w:t>
      </w:r>
      <w:proofErr w:type="spellEnd"/>
      <w:r w:rsidRPr="003C27CF">
        <w:rPr>
          <w:sz w:val="22"/>
        </w:rPr>
        <w:t xml:space="preserve"> Java, </w:t>
      </w:r>
      <w:r w:rsidR="006D0D8B">
        <w:rPr>
          <w:sz w:val="22"/>
        </w:rPr>
        <w:t xml:space="preserve">C#, </w:t>
      </w:r>
      <w:r w:rsidRPr="003C27CF">
        <w:rPr>
          <w:sz w:val="22"/>
        </w:rPr>
        <w:t>JavaScript), write code that will find a duplicate value in an array. Do the same for dictionaries.</w:t>
      </w:r>
    </w:p>
    <w:p w14:paraId="0FFCA4D4" w14:textId="77777777" w:rsidR="00DD576F" w:rsidRDefault="00DD576F" w:rsidP="00DD576F">
      <w:pPr>
        <w:numPr>
          <w:ilvl w:val="1"/>
          <w:numId w:val="19"/>
        </w:numPr>
      </w:pPr>
      <w:r>
        <w:t>Grading: total of 5 points. 1 point for a valid array answer. 1 point for a valid dictionary answer. 1 point for tests (max 2 points). 1 point for style and consistency.</w:t>
      </w:r>
      <w:r>
        <w:br/>
      </w:r>
    </w:p>
    <w:p w14:paraId="6A4C0DFD" w14:textId="15BC36EA" w:rsidR="00DD576F" w:rsidRPr="003C27CF" w:rsidRDefault="00DD576F" w:rsidP="00DD576F">
      <w:pPr>
        <w:pStyle w:val="ListParagraph"/>
        <w:numPr>
          <w:ilvl w:val="0"/>
          <w:numId w:val="19"/>
        </w:numPr>
        <w:rPr>
          <w:sz w:val="22"/>
        </w:rPr>
      </w:pPr>
      <w:r w:rsidRPr="003C27CF">
        <w:rPr>
          <w:sz w:val="22"/>
        </w:rPr>
        <w:t xml:space="preserve">In your </w:t>
      </w:r>
      <w:proofErr w:type="spellStart"/>
      <w:r w:rsidRPr="003C27CF">
        <w:rPr>
          <w:sz w:val="22"/>
        </w:rPr>
        <w:t>favourite</w:t>
      </w:r>
      <w:proofErr w:type="spellEnd"/>
      <w:r w:rsidRPr="003C27CF">
        <w:rPr>
          <w:sz w:val="22"/>
        </w:rPr>
        <w:t xml:space="preserve"> programming language (</w:t>
      </w:r>
      <w:proofErr w:type="spellStart"/>
      <w:r w:rsidRPr="003C27CF">
        <w:rPr>
          <w:sz w:val="22"/>
        </w:rPr>
        <w:t>e.g</w:t>
      </w:r>
      <w:proofErr w:type="spellEnd"/>
      <w:r w:rsidRPr="003C27CF">
        <w:rPr>
          <w:sz w:val="22"/>
        </w:rPr>
        <w:t xml:space="preserve"> Java, </w:t>
      </w:r>
      <w:r w:rsidR="006D0D8B">
        <w:rPr>
          <w:sz w:val="22"/>
        </w:rPr>
        <w:t xml:space="preserve">C#, </w:t>
      </w:r>
      <w:r w:rsidRPr="003C27CF">
        <w:rPr>
          <w:sz w:val="22"/>
        </w:rPr>
        <w:t>JavaScript, Bash), write code that will sort the contents of a file. Assume there is one 32-bit number per line of the file. The file contains 50 billion numbers. The computer that is running this has 8 GB of memory and 256 GB of disk space.</w:t>
      </w:r>
    </w:p>
    <w:p w14:paraId="02C18CDD" w14:textId="77777777" w:rsidR="00DD576F" w:rsidRDefault="00DD576F" w:rsidP="00DD576F">
      <w:pPr>
        <w:numPr>
          <w:ilvl w:val="1"/>
          <w:numId w:val="19"/>
        </w:numPr>
      </w:pPr>
      <w:r>
        <w:t>Grading: 1 point for at least O(N^2) sorting algorithm (e.g. insertion sort, selection sort). 1 point for at least O(</w:t>
      </w:r>
      <w:proofErr w:type="spellStart"/>
      <w:r>
        <w:t>Nlog</w:t>
      </w:r>
      <w:proofErr w:type="spellEnd"/>
      <w:r>
        <w:t>(N)) sorting algorithm (e.g. merge sort, quicksort, bucket sort). 1 point for storing intermediary sorts on disk (not pulling everything into memory at once). 1 point for tests. 1 point for style and consistency</w:t>
      </w:r>
      <w:r>
        <w:br/>
      </w:r>
    </w:p>
    <w:p w14:paraId="5645A79E" w14:textId="73A8EFFA" w:rsidR="00DD576F" w:rsidRDefault="00DD576F" w:rsidP="00DD576F">
      <w:pPr>
        <w:numPr>
          <w:ilvl w:val="0"/>
          <w:numId w:val="19"/>
        </w:numPr>
      </w:pPr>
      <w:r>
        <w:t xml:space="preserve">Numerous components on a network, such as DNS servers, switches, load balancers, and others can generate errors anywhere in the life of a given request. The usual technique for dealing with these error responses in a networked environment is to implement retries in the client application. This technique increases the reliability of the application and reduces operational costs for the developer. </w:t>
      </w:r>
      <w:r w:rsidRPr="003C27CF">
        <w:rPr>
          <w:szCs w:val="22"/>
        </w:rPr>
        <w:t xml:space="preserve">In your </w:t>
      </w:r>
      <w:proofErr w:type="spellStart"/>
      <w:r w:rsidRPr="003C27CF">
        <w:rPr>
          <w:szCs w:val="22"/>
        </w:rPr>
        <w:t>favourite</w:t>
      </w:r>
      <w:proofErr w:type="spellEnd"/>
      <w:r w:rsidRPr="003C27CF">
        <w:rPr>
          <w:szCs w:val="22"/>
        </w:rPr>
        <w:t xml:space="preserve"> programming language (</w:t>
      </w:r>
      <w:proofErr w:type="spellStart"/>
      <w:r w:rsidRPr="003C27CF">
        <w:rPr>
          <w:szCs w:val="22"/>
        </w:rPr>
        <w:t>e.g</w:t>
      </w:r>
      <w:proofErr w:type="spellEnd"/>
      <w:r w:rsidRPr="003C27CF">
        <w:rPr>
          <w:szCs w:val="22"/>
        </w:rPr>
        <w:t xml:space="preserve"> JavaScript), write</w:t>
      </w:r>
      <w:r>
        <w:t xml:space="preserve"> code that implements automatic retry logic and simulates exponential </w:t>
      </w:r>
      <w:proofErr w:type="spellStart"/>
      <w:r>
        <w:t>backoff</w:t>
      </w:r>
      <w:proofErr w:type="spellEnd"/>
      <w:r>
        <w:t xml:space="preserve"> and jitter. For the purposes of this code test, assume that the code you are writing will retry on server or throttling errors but will halt on client errors.</w:t>
      </w:r>
    </w:p>
    <w:p w14:paraId="493C2E1E" w14:textId="4F763510" w:rsidR="00DD576F" w:rsidRDefault="00DD576F" w:rsidP="00DD576F">
      <w:pPr>
        <w:numPr>
          <w:ilvl w:val="1"/>
          <w:numId w:val="19"/>
        </w:numPr>
      </w:pPr>
      <w:r>
        <w:t xml:space="preserve">Grading: total of 5 points. 1 point for a simple retry. 1 point for implementing exponential </w:t>
      </w:r>
      <w:proofErr w:type="spellStart"/>
      <w:r>
        <w:t>backoff</w:t>
      </w:r>
      <w:proofErr w:type="spellEnd"/>
      <w:r>
        <w:t>. 1 point for implementing jitter. 1 point for tests. 1 point for style and consistency.</w:t>
      </w:r>
    </w:p>
    <w:p w14:paraId="6BC697D7" w14:textId="77777777" w:rsidR="00AB5834" w:rsidRDefault="00AB5834" w:rsidP="00AB5834">
      <w:pPr>
        <w:ind w:left="1440"/>
      </w:pPr>
    </w:p>
    <w:p w14:paraId="15512D3D" w14:textId="77354A95" w:rsidR="073098D6" w:rsidRDefault="073098D6" w:rsidP="073098D6">
      <w:pPr>
        <w:numPr>
          <w:ilvl w:val="0"/>
          <w:numId w:val="19"/>
        </w:numPr>
      </w:pPr>
      <w:r w:rsidRPr="073098D6">
        <w:rPr>
          <w:rFonts w:ascii="MarkForMC Nrw O" w:eastAsia="MarkForMC Nrw O" w:hAnsi="MarkForMC Nrw O" w:cs="MarkForMC Nrw O"/>
          <w:szCs w:val="22"/>
        </w:rPr>
        <w:t>Using Java, build a service and a consuming application.  The service and the application are packaged as two separate JARs.  Your application must consume service JAR and pass JSON string to the service.  Service must take that JSON string, convert it to a first-class object, and return the object back to the application.</w:t>
      </w:r>
    </w:p>
    <w:p w14:paraId="492CD234" w14:textId="4C26C929" w:rsidR="073098D6" w:rsidRDefault="073098D6" w:rsidP="073098D6">
      <w:pPr>
        <w:numPr>
          <w:ilvl w:val="1"/>
          <w:numId w:val="19"/>
        </w:numPr>
      </w:pPr>
      <w:r w:rsidRPr="073098D6">
        <w:rPr>
          <w:rFonts w:ascii="MarkForMC Nrw O" w:eastAsia="MarkForMC Nrw O" w:hAnsi="MarkForMC Nrw O" w:cs="MarkForMC Nrw O"/>
          <w:szCs w:val="22"/>
        </w:rPr>
        <w:t xml:space="preserve">Grading: total of 5 points.  1 point for using dependency injection framework, such as Spring or </w:t>
      </w:r>
      <w:proofErr w:type="spellStart"/>
      <w:r w:rsidRPr="073098D6">
        <w:rPr>
          <w:rFonts w:ascii="MarkForMC Nrw O" w:eastAsia="MarkForMC Nrw O" w:hAnsi="MarkForMC Nrw O" w:cs="MarkForMC Nrw O"/>
          <w:szCs w:val="22"/>
        </w:rPr>
        <w:t>Guice</w:t>
      </w:r>
      <w:proofErr w:type="spellEnd"/>
      <w:r w:rsidRPr="073098D6">
        <w:rPr>
          <w:rFonts w:ascii="MarkForMC Nrw O" w:eastAsia="MarkForMC Nrw O" w:hAnsi="MarkForMC Nrw O" w:cs="MarkForMC Nrw O"/>
          <w:szCs w:val="22"/>
        </w:rPr>
        <w:t xml:space="preserve">. 1 point for using serialization library such as </w:t>
      </w:r>
      <w:proofErr w:type="spellStart"/>
      <w:r w:rsidRPr="073098D6">
        <w:rPr>
          <w:rFonts w:ascii="MarkForMC Nrw O" w:eastAsia="MarkForMC Nrw O" w:hAnsi="MarkForMC Nrw O" w:cs="MarkForMC Nrw O"/>
          <w:szCs w:val="22"/>
        </w:rPr>
        <w:t>Gson</w:t>
      </w:r>
      <w:proofErr w:type="spellEnd"/>
      <w:r w:rsidRPr="073098D6">
        <w:rPr>
          <w:rFonts w:ascii="MarkForMC Nrw O" w:eastAsia="MarkForMC Nrw O" w:hAnsi="MarkForMC Nrw O" w:cs="MarkForMC Nrw O"/>
          <w:szCs w:val="22"/>
        </w:rPr>
        <w:t xml:space="preserve">.  1 point for using </w:t>
      </w:r>
      <w:proofErr w:type="spellStart"/>
      <w:r w:rsidRPr="073098D6">
        <w:rPr>
          <w:rFonts w:ascii="MarkForMC Nrw O" w:eastAsia="MarkForMC Nrw O" w:hAnsi="MarkForMC Nrw O" w:cs="MarkForMC Nrw O"/>
          <w:szCs w:val="22"/>
        </w:rPr>
        <w:t>Gradle</w:t>
      </w:r>
      <w:proofErr w:type="spellEnd"/>
      <w:r w:rsidRPr="073098D6">
        <w:rPr>
          <w:rFonts w:ascii="MarkForMC Nrw O" w:eastAsia="MarkForMC Nrw O" w:hAnsi="MarkForMC Nrw O" w:cs="MarkForMC Nrw O"/>
          <w:szCs w:val="22"/>
        </w:rPr>
        <w:t xml:space="preserve"> or Maven.  1 point for unit tests. 1 point for style and consistency.</w:t>
      </w:r>
    </w:p>
    <w:p w14:paraId="6E5A16F5" w14:textId="77777777" w:rsidR="00AB5834" w:rsidRDefault="00AB5834" w:rsidP="00AB5834">
      <w:pPr>
        <w:ind w:left="720"/>
      </w:pPr>
    </w:p>
    <w:p w14:paraId="0E5AFD34" w14:textId="77777777" w:rsidR="00DD576F" w:rsidRDefault="073098D6" w:rsidP="073098D6">
      <w:pPr>
        <w:numPr>
          <w:ilvl w:val="0"/>
          <w:numId w:val="19"/>
        </w:numPr>
      </w:pPr>
      <w:r>
        <w:t xml:space="preserve">A common approach for development is to develop an application programming interface (API) specification for software endpoints. Using software like swagger, create an example API specification that uses at least 4 different HTTP methods for at least 3 different functional endpoints (e.g. health checks, data retrieval, </w:t>
      </w:r>
      <w:proofErr w:type="spellStart"/>
      <w:r>
        <w:t>etc</w:t>
      </w:r>
      <w:proofErr w:type="spellEnd"/>
      <w:r>
        <w:t>).</w:t>
      </w:r>
    </w:p>
    <w:p w14:paraId="665B29E7" w14:textId="57846D1E" w:rsidR="00FD536A" w:rsidRDefault="073098D6" w:rsidP="00DD576F">
      <w:pPr>
        <w:numPr>
          <w:ilvl w:val="1"/>
          <w:numId w:val="19"/>
        </w:numPr>
      </w:pPr>
      <w:r>
        <w:t>Grading: 2 points for a valid openapi specification. 2 points for documentation and details for parameters and response codes. 1 point for metadata.</w:t>
      </w:r>
    </w:p>
    <w:p w14:paraId="34CD2C8A" w14:textId="77777777" w:rsidR="00DD576F" w:rsidRDefault="00DD576F" w:rsidP="00E350B6"/>
    <w:p w14:paraId="6FBF58C5" w14:textId="71E0600F" w:rsidR="00FD536A" w:rsidRDefault="00FD536A" w:rsidP="00E350B6">
      <w:r>
        <w:t>Total score is __/25.</w:t>
      </w:r>
    </w:p>
    <w:sectPr w:rsidR="00FD536A" w:rsidSect="00C466C7">
      <w:headerReference w:type="default" r:id="rId11"/>
      <w:footerReference w:type="default" r:id="rId12"/>
      <w:headerReference w:type="first" r:id="rId13"/>
      <w:footerReference w:type="first" r:id="rId14"/>
      <w:pgSz w:w="12240" w:h="15840" w:code="1"/>
      <w:pgMar w:top="619" w:right="950" w:bottom="1354" w:left="950" w:header="547" w:footer="547" w:gutter="0"/>
      <w:cols w:space="720"/>
      <w:formProt w:val="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ED170B" w14:textId="77777777" w:rsidR="008C2B88" w:rsidRDefault="008C2B88">
      <w:r>
        <w:separator/>
      </w:r>
    </w:p>
  </w:endnote>
  <w:endnote w:type="continuationSeparator" w:id="0">
    <w:p w14:paraId="56F86B49" w14:textId="77777777" w:rsidR="008C2B88" w:rsidRDefault="008C2B88">
      <w:r>
        <w:continuationSeparator/>
      </w:r>
    </w:p>
  </w:endnote>
  <w:endnote w:type="continuationNotice" w:id="1">
    <w:p w14:paraId="0197AB26" w14:textId="77777777" w:rsidR="008C2B88" w:rsidRDefault="008C2B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kForMC Nrw O">
    <w:panose1 w:val="020B0506020201010104"/>
    <w:charset w:val="00"/>
    <w:family w:val="auto"/>
    <w:pitch w:val="variable"/>
    <w:sig w:usb0="A00000FF" w:usb1="5000E4FB" w:usb2="00000000" w:usb3="00000000" w:csb0="00000093" w:csb1="00000000"/>
  </w:font>
  <w:font w:name="Mark Offc For MC Extra Light">
    <w:panose1 w:val="020B0404020101010102"/>
    <w:charset w:val="00"/>
    <w:family w:val="auto"/>
    <w:pitch w:val="variable"/>
    <w:sig w:usb0="A00000FF" w:usb1="5000FCFB" w:usb2="00000000" w:usb3="00000000" w:csb0="00000093" w:csb1="00000000"/>
  </w:font>
  <w:font w:name="Arial">
    <w:panose1 w:val="020B0604020202020204"/>
    <w:charset w:val="00"/>
    <w:family w:val="swiss"/>
    <w:pitch w:val="variable"/>
    <w:sig w:usb0="E0002AFF" w:usb1="C0007843" w:usb2="00000009" w:usb3="00000000" w:csb0="000001FF" w:csb1="00000000"/>
  </w:font>
  <w:font w:name="Mark Offc For MC Heavy">
    <w:panose1 w:val="020B0904020101010102"/>
    <w:charset w:val="00"/>
    <w:family w:val="auto"/>
    <w:pitch w:val="variable"/>
    <w:sig w:usb0="A00000FF" w:usb1="5000FCFB" w:usb2="00000000" w:usb3="00000000" w:csb0="00000093" w:csb1="00000000"/>
  </w:font>
  <w:font w:name="ＭＳ ゴシック">
    <w:charset w:val="80"/>
    <w:family w:val="swiss"/>
    <w:pitch w:val="fixed"/>
    <w:sig w:usb0="E00002FF" w:usb1="6AC7FDFB" w:usb2="08000012" w:usb3="00000000" w:csb0="0002009F" w:csb1="00000000"/>
  </w:font>
  <w:font w:name="Mark SC Offc For MC">
    <w:altName w:val="Calibri"/>
    <w:charset w:val="00"/>
    <w:family w:val="auto"/>
    <w:pitch w:val="variable"/>
    <w:sig w:usb0="A00000FF" w:usb1="5000FCFB" w:usb2="00000000" w:usb3="00000000" w:csb0="00000093" w:csb1="00000000"/>
  </w:font>
  <w:font w:name="Mark Offc For MC">
    <w:panose1 w:val="020B0504020101010102"/>
    <w:charset w:val="00"/>
    <w:family w:val="auto"/>
    <w:pitch w:val="variable"/>
    <w:sig w:usb0="A00000FF" w:usb1="5000FCFB" w:usb2="00000000" w:usb3="00000000" w:csb0="00000093" w:csb1="00000000"/>
  </w:font>
  <w:font w:name="Mark Offc For MC Light">
    <w:panose1 w:val="020B0504020101010102"/>
    <w:charset w:val="00"/>
    <w:family w:val="auto"/>
    <w:pitch w:val="variable"/>
    <w:sig w:usb0="A00000FF" w:usb1="5000FCFB" w:usb2="00000000" w:usb3="00000000" w:csb0="00000093" w:csb1="00000000"/>
  </w:font>
  <w:font w:name="Tahoma">
    <w:panose1 w:val="020B0604030504040204"/>
    <w:charset w:val="00"/>
    <w:family w:val="swiss"/>
    <w:pitch w:val="variable"/>
    <w:sig w:usb0="E1002EFF" w:usb1="C000605B" w:usb2="00000029" w:usb3="00000000" w:csb0="000101FF" w:csb1="00000000"/>
  </w:font>
  <w:font w:name="ＭＳ 明朝">
    <w:charset w:val="80"/>
    <w:family w:val="roman"/>
    <w:pitch w:val="fixed"/>
    <w:sig w:usb0="E00002FF" w:usb1="6AC7FDFB" w:usb2="08000012" w:usb3="00000000" w:csb0="0002009F" w:csb1="00000000"/>
  </w:font>
  <w:font w:name="Mark Offc For MC Medium">
    <w:panose1 w:val="020B0604020101010102"/>
    <w:charset w:val="00"/>
    <w:family w:val="auto"/>
    <w:pitch w:val="variable"/>
    <w:sig w:usb0="A00000FF" w:usb1="5000FCFB" w:usb2="00000000" w:usb3="00000000" w:csb0="00000093"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swiss"/>
    <w:pitch w:val="fixed"/>
    <w:sig w:usb0="E10002FF" w:usb1="4000FCFF" w:usb2="00000009" w:usb3="00000000" w:csb0="0000019F" w:csb1="00000000"/>
  </w:font>
  <w:font w:name="Avenir Book">
    <w:panose1 w:val="02000503020000020003"/>
    <w:charset w:val="00"/>
    <w:family w:val="swiss"/>
    <w:pitch w:val="variable"/>
    <w:sig w:usb0="800000AF" w:usb1="5000204A" w:usb2="00000000" w:usb3="00000000" w:csb0="0000009B"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5A5E5" w14:textId="77777777" w:rsidR="00F4704E" w:rsidRPr="00A96693" w:rsidRDefault="00F4704E" w:rsidP="00A96693">
    <w:pPr>
      <w:pStyle w:val="Footer"/>
    </w:pPr>
    <w:r w:rsidRPr="00860B63">
      <w:t>© Mastercard Technologies Canada ULC 2018. All rights reserved.</w:t>
    </w:r>
    <w:r>
      <w:tab/>
    </w:r>
    <w:r w:rsidRPr="00A96693">
      <w:t xml:space="preserve">Page </w:t>
    </w:r>
    <w:r w:rsidRPr="00A96693">
      <w:fldChar w:fldCharType="begin"/>
    </w:r>
    <w:r w:rsidRPr="00A96693">
      <w:instrText xml:space="preserve"> PAGE  \* Arabic  \* MERGEFORMAT </w:instrText>
    </w:r>
    <w:r w:rsidRPr="00A96693">
      <w:fldChar w:fldCharType="separate"/>
    </w:r>
    <w:r w:rsidR="000C7C01">
      <w:rPr>
        <w:noProof/>
      </w:rPr>
      <w:t>1</w:t>
    </w:r>
    <w:r w:rsidRPr="00A96693">
      <w:fldChar w:fldCharType="end"/>
    </w:r>
    <w:r w:rsidRPr="00A96693">
      <w:t xml:space="preserve"> of </w:t>
    </w:r>
    <w:r>
      <w:rPr>
        <w:noProof/>
      </w:rPr>
      <w:fldChar w:fldCharType="begin"/>
    </w:r>
    <w:r>
      <w:rPr>
        <w:noProof/>
      </w:rPr>
      <w:instrText xml:space="preserve"> NUMPAGES  \* Arabic  \* MERGEFORMAT </w:instrText>
    </w:r>
    <w:r>
      <w:rPr>
        <w:noProof/>
      </w:rPr>
      <w:fldChar w:fldCharType="separate"/>
    </w:r>
    <w:r w:rsidR="000C7C01">
      <w:rPr>
        <w:noProof/>
      </w:rPr>
      <w:t>1</w:t>
    </w:r>
    <w:r>
      <w:rPr>
        <w:noProof/>
      </w:rPr>
      <w:fldChar w:fldCharType="end"/>
    </w:r>
  </w:p>
  <w:p w14:paraId="2DBA039B" w14:textId="77777777" w:rsidR="00F4704E" w:rsidRPr="00637A99" w:rsidRDefault="00F4704E" w:rsidP="00A96693">
    <w:pPr>
      <w:pStyle w:val="Footer"/>
      <w:rPr>
        <w:rFonts w:eastAsia="Cambria"/>
        <w:noProof/>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63D8F6" w14:textId="77777777" w:rsidR="00F4704E" w:rsidRPr="00860B63" w:rsidRDefault="00F4704E" w:rsidP="00860B63">
    <w:pPr>
      <w:pStyle w:val="Footer"/>
      <w:jc w:val="left"/>
    </w:pPr>
    <w:r w:rsidRPr="00860B63">
      <w:t>© Mastercard Technologies Canada ULC 2018. All rights reserved.</w:t>
    </w:r>
    <w:r>
      <w:tab/>
      <w:t xml:space="preserve">Page </w:t>
    </w:r>
    <w:r>
      <w:fldChar w:fldCharType="begin"/>
    </w:r>
    <w:r>
      <w:instrText xml:space="preserve"> PAGE  \* Arabic  \* MERGEFORMAT </w:instrText>
    </w:r>
    <w:r>
      <w:fldChar w:fldCharType="separate"/>
    </w:r>
    <w:r>
      <w:rPr>
        <w:noProof/>
      </w:rPr>
      <w:t>1</w:t>
    </w:r>
    <w:r>
      <w:fldChar w:fldCharType="end"/>
    </w:r>
    <w:r>
      <w:t xml:space="preserve"> of </w:t>
    </w:r>
    <w:r>
      <w:rPr>
        <w:noProof/>
      </w:rPr>
      <w:fldChar w:fldCharType="begin"/>
    </w:r>
    <w:r>
      <w:rPr>
        <w:noProof/>
      </w:rPr>
      <w:instrText xml:space="preserve"> NUMPAGES  \* Arabic  \* MERGEFORMAT </w:instrText>
    </w:r>
    <w:r>
      <w:rPr>
        <w:noProof/>
      </w:rPr>
      <w:fldChar w:fldCharType="separate"/>
    </w:r>
    <w:r>
      <w:rPr>
        <w:noProof/>
      </w:rPr>
      <w:t>4</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B7FA56" w14:textId="77777777" w:rsidR="008C2B88" w:rsidRDefault="008C2B88">
      <w:r>
        <w:separator/>
      </w:r>
    </w:p>
  </w:footnote>
  <w:footnote w:type="continuationSeparator" w:id="0">
    <w:p w14:paraId="14379663" w14:textId="77777777" w:rsidR="008C2B88" w:rsidRDefault="008C2B88">
      <w:r>
        <w:continuationSeparator/>
      </w:r>
    </w:p>
  </w:footnote>
  <w:footnote w:type="continuationNotice" w:id="1">
    <w:p w14:paraId="6066AE3C" w14:textId="77777777" w:rsidR="008C2B88" w:rsidRDefault="008C2B8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3439E6" w14:textId="6CEF3B80" w:rsidR="00C466C7" w:rsidRPr="00F2550E" w:rsidRDefault="00C466C7" w:rsidP="00C466C7">
    <w:pPr>
      <w:pStyle w:val="Header"/>
      <w:spacing w:after="0"/>
      <w:jc w:val="right"/>
      <w:rPr>
        <w:rFonts w:ascii="Mark Offc For MC" w:hAnsi="Mark Offc For MC"/>
        <w:sz w:val="28"/>
      </w:rPr>
    </w:pPr>
    <w:r>
      <w:rPr>
        <w:sz w:val="2"/>
        <w:szCs w:val="2"/>
      </w:rPr>
      <w:drawing>
        <wp:anchor distT="0" distB="0" distL="114300" distR="114300" simplePos="0" relativeHeight="251658241" behindDoc="1" locked="0" layoutInCell="1" allowOverlap="1" wp14:anchorId="7E5F573D" wp14:editId="2AA2B5C6">
          <wp:simplePos x="0" y="0"/>
          <wp:positionH relativeFrom="page">
            <wp:posOffset>605155</wp:posOffset>
          </wp:positionH>
          <wp:positionV relativeFrom="page">
            <wp:posOffset>344805</wp:posOffset>
          </wp:positionV>
          <wp:extent cx="1216231" cy="301752"/>
          <wp:effectExtent l="0" t="0" r="3175"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c logo for Word EMF.emf"/>
                  <pic:cNvPicPr/>
                </pic:nvPicPr>
                <pic:blipFill>
                  <a:blip r:embed="rId1">
                    <a:extLst>
                      <a:ext uri="{28A0092B-C50C-407E-A947-70E740481C1C}">
                        <a14:useLocalDpi xmlns:a14="http://schemas.microsoft.com/office/drawing/2010/main" val="0"/>
                      </a:ext>
                    </a:extLst>
                  </a:blip>
                  <a:stretch>
                    <a:fillRect/>
                  </a:stretch>
                </pic:blipFill>
                <pic:spPr>
                  <a:xfrm>
                    <a:off x="0" y="0"/>
                    <a:ext cx="1216231" cy="301752"/>
                  </a:xfrm>
                  <a:prstGeom prst="rect">
                    <a:avLst/>
                  </a:prstGeom>
                </pic:spPr>
              </pic:pic>
            </a:graphicData>
          </a:graphic>
          <wp14:sizeRelH relativeFrom="margin">
            <wp14:pctWidth>0</wp14:pctWidth>
          </wp14:sizeRelH>
          <wp14:sizeRelV relativeFrom="margin">
            <wp14:pctHeight>0</wp14:pctHeight>
          </wp14:sizeRelV>
        </wp:anchor>
      </w:drawing>
    </w:r>
    <w:r>
      <w:rPr>
        <w:rFonts w:ascii="Mark Offc For MC" w:hAnsi="Mark Offc For MC"/>
      </w:rPr>
      <w:tab/>
    </w:r>
    <w:r w:rsidR="00E350B6">
      <w:rPr>
        <w:rFonts w:ascii="Mark Offc For MC" w:hAnsi="Mark Offc For MC"/>
        <w:sz w:val="28"/>
      </w:rPr>
      <w:t>Platform Code Test</w:t>
    </w:r>
  </w:p>
  <w:p w14:paraId="4947F162" w14:textId="2AEE97AC" w:rsidR="00F4704E" w:rsidRDefault="00E350B6" w:rsidP="00C466C7">
    <w:pPr>
      <w:pStyle w:val="Header"/>
      <w:spacing w:after="0"/>
      <w:jc w:val="right"/>
      <w:rPr>
        <w:rFonts w:ascii="Mark Offc For MC" w:hAnsi="Mark Offc For MC"/>
        <w:sz w:val="22"/>
        <w:szCs w:val="22"/>
      </w:rPr>
    </w:pPr>
    <w:r>
      <w:rPr>
        <w:rFonts w:ascii="Mark Offc For MC" w:hAnsi="Mark Offc For MC"/>
        <w:sz w:val="22"/>
        <w:szCs w:val="22"/>
      </w:rPr>
      <w:t>Platform Hiring Package</w:t>
    </w:r>
  </w:p>
  <w:p w14:paraId="0EBF2E45" w14:textId="77777777" w:rsidR="0052703B" w:rsidRPr="00C466C7" w:rsidRDefault="0052703B" w:rsidP="00C466C7">
    <w:pPr>
      <w:pStyle w:val="Header"/>
      <w:spacing w:after="0"/>
      <w:jc w:val="right"/>
      <w:rPr>
        <w:rFonts w:ascii="Mark Offc For MC" w:hAnsi="Mark Offc For MC"/>
        <w:sz w:val="22"/>
        <w:szCs w:val="22"/>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4C7F7" w14:textId="1039D54B" w:rsidR="00FC46CF" w:rsidRPr="00F2550E" w:rsidRDefault="00FC46CF" w:rsidP="00FC46CF">
    <w:pPr>
      <w:pStyle w:val="Header"/>
      <w:spacing w:after="0"/>
      <w:jc w:val="right"/>
      <w:rPr>
        <w:rFonts w:ascii="Mark Offc For MC" w:hAnsi="Mark Offc For MC"/>
        <w:sz w:val="28"/>
      </w:rPr>
    </w:pPr>
    <w:r>
      <w:rPr>
        <w:sz w:val="2"/>
        <w:szCs w:val="2"/>
      </w:rPr>
      <w:drawing>
        <wp:anchor distT="0" distB="0" distL="114300" distR="114300" simplePos="0" relativeHeight="251658240" behindDoc="1" locked="0" layoutInCell="1" allowOverlap="1" wp14:anchorId="5FBEE3BF" wp14:editId="3933FD0A">
          <wp:simplePos x="0" y="0"/>
          <wp:positionH relativeFrom="page">
            <wp:posOffset>605155</wp:posOffset>
          </wp:positionH>
          <wp:positionV relativeFrom="page">
            <wp:posOffset>344805</wp:posOffset>
          </wp:positionV>
          <wp:extent cx="1216231" cy="301752"/>
          <wp:effectExtent l="0" t="0" r="3175"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c logo for Word EMF.emf"/>
                  <pic:cNvPicPr/>
                </pic:nvPicPr>
                <pic:blipFill>
                  <a:blip r:embed="rId1">
                    <a:extLst>
                      <a:ext uri="{28A0092B-C50C-407E-A947-70E740481C1C}">
                        <a14:useLocalDpi xmlns:a14="http://schemas.microsoft.com/office/drawing/2010/main" val="0"/>
                      </a:ext>
                    </a:extLst>
                  </a:blip>
                  <a:stretch>
                    <a:fillRect/>
                  </a:stretch>
                </pic:blipFill>
                <pic:spPr>
                  <a:xfrm>
                    <a:off x="0" y="0"/>
                    <a:ext cx="1216231" cy="301752"/>
                  </a:xfrm>
                  <a:prstGeom prst="rect">
                    <a:avLst/>
                  </a:prstGeom>
                </pic:spPr>
              </pic:pic>
            </a:graphicData>
          </a:graphic>
          <wp14:sizeRelH relativeFrom="margin">
            <wp14:pctWidth>0</wp14:pctWidth>
          </wp14:sizeRelH>
          <wp14:sizeRelV relativeFrom="margin">
            <wp14:pctHeight>0</wp14:pctHeight>
          </wp14:sizeRelV>
        </wp:anchor>
      </w:drawing>
    </w:r>
    <w:r>
      <w:rPr>
        <w:rFonts w:ascii="Mark Offc For MC" w:hAnsi="Mark Offc For MC"/>
      </w:rPr>
      <w:tab/>
    </w:r>
    <w:r w:rsidRPr="00F2550E">
      <w:rPr>
        <w:rFonts w:ascii="Mark Offc For MC" w:hAnsi="Mark Offc For MC"/>
        <w:sz w:val="28"/>
      </w:rPr>
      <w:t xml:space="preserve">Platform </w:t>
    </w:r>
    <w:r>
      <w:rPr>
        <w:rFonts w:ascii="Mark Offc For MC" w:hAnsi="Mark Offc For MC"/>
        <w:sz w:val="28"/>
      </w:rPr>
      <w:t>Roles &amp; Responsibilites</w:t>
    </w:r>
  </w:p>
  <w:p w14:paraId="692B235E" w14:textId="10B0EB86" w:rsidR="00F4704E" w:rsidRPr="00FC46CF" w:rsidRDefault="009D6151" w:rsidP="00FC46CF">
    <w:pPr>
      <w:pStyle w:val="Header"/>
      <w:spacing w:after="0"/>
      <w:jc w:val="right"/>
      <w:rPr>
        <w:rFonts w:ascii="Mark Offc For MC" w:hAnsi="Mark Offc For MC"/>
        <w:sz w:val="22"/>
        <w:szCs w:val="22"/>
      </w:rPr>
    </w:pPr>
    <w:r>
      <w:rPr>
        <w:rFonts w:ascii="Mark Offc For MC" w:hAnsi="Mark Offc For MC"/>
        <w:sz w:val="22"/>
        <w:szCs w:val="22"/>
      </w:rPr>
      <w:t>High Level Overview of</w:t>
    </w:r>
    <w:r w:rsidR="00B8409A">
      <w:rPr>
        <w:rFonts w:ascii="Mark Offc For MC" w:hAnsi="Mark Offc For MC"/>
        <w:sz w:val="22"/>
        <w:szCs w:val="22"/>
      </w:rPr>
      <w:t xml:space="preserve"> the</w:t>
    </w:r>
    <w:r w:rsidR="001622B1">
      <w:rPr>
        <w:rFonts w:ascii="Mark Offc For MC" w:hAnsi="Mark Offc For MC"/>
        <w:sz w:val="22"/>
        <w:szCs w:val="22"/>
      </w:rPr>
      <w:t xml:space="preserve"> Platform Vision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F662E"/>
    <w:multiLevelType w:val="multilevel"/>
    <w:tmpl w:val="63DEBB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7307AF"/>
    <w:multiLevelType w:val="hybridMultilevel"/>
    <w:tmpl w:val="EF74B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5D107A"/>
    <w:multiLevelType w:val="hybridMultilevel"/>
    <w:tmpl w:val="8410F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870A27"/>
    <w:multiLevelType w:val="hybridMultilevel"/>
    <w:tmpl w:val="5F1C3C2A"/>
    <w:lvl w:ilvl="0" w:tplc="FFFFFFF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2A86370"/>
    <w:multiLevelType w:val="hybridMultilevel"/>
    <w:tmpl w:val="69321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E516E3"/>
    <w:multiLevelType w:val="hybridMultilevel"/>
    <w:tmpl w:val="87CADEFC"/>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6">
    <w:nsid w:val="197B3FA7"/>
    <w:multiLevelType w:val="hybridMultilevel"/>
    <w:tmpl w:val="3B8CC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4F695D"/>
    <w:multiLevelType w:val="multilevel"/>
    <w:tmpl w:val="A67E9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CF5F44"/>
    <w:multiLevelType w:val="multilevel"/>
    <w:tmpl w:val="63DEBB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D627136"/>
    <w:multiLevelType w:val="hybridMultilevel"/>
    <w:tmpl w:val="F8E86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40119B"/>
    <w:multiLevelType w:val="hybridMultilevel"/>
    <w:tmpl w:val="49E67EF6"/>
    <w:lvl w:ilvl="0" w:tplc="491AB7F8">
      <w:start w:val="1"/>
      <w:numFmt w:val="decimal"/>
      <w:pStyle w:val="ListParagraph"/>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0B319A"/>
    <w:multiLevelType w:val="hybridMultilevel"/>
    <w:tmpl w:val="A5682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C914AF"/>
    <w:multiLevelType w:val="hybridMultilevel"/>
    <w:tmpl w:val="8A4E4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E70958"/>
    <w:multiLevelType w:val="hybridMultilevel"/>
    <w:tmpl w:val="61521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5B3183"/>
    <w:multiLevelType w:val="hybridMultilevel"/>
    <w:tmpl w:val="69321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151378"/>
    <w:multiLevelType w:val="hybridMultilevel"/>
    <w:tmpl w:val="1A00E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BD7826"/>
    <w:multiLevelType w:val="hybridMultilevel"/>
    <w:tmpl w:val="3F261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0078FD"/>
    <w:multiLevelType w:val="hybridMultilevel"/>
    <w:tmpl w:val="C70E052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7A5308"/>
    <w:multiLevelType w:val="hybridMultilevel"/>
    <w:tmpl w:val="23A82F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15"/>
  </w:num>
  <w:num w:numId="4">
    <w:abstractNumId w:val="0"/>
  </w:num>
  <w:num w:numId="5">
    <w:abstractNumId w:val="11"/>
  </w:num>
  <w:num w:numId="6">
    <w:abstractNumId w:val="5"/>
  </w:num>
  <w:num w:numId="7">
    <w:abstractNumId w:val="8"/>
  </w:num>
  <w:num w:numId="8">
    <w:abstractNumId w:val="7"/>
  </w:num>
  <w:num w:numId="9">
    <w:abstractNumId w:val="16"/>
  </w:num>
  <w:num w:numId="10">
    <w:abstractNumId w:val="4"/>
  </w:num>
  <w:num w:numId="11">
    <w:abstractNumId w:val="14"/>
  </w:num>
  <w:num w:numId="12">
    <w:abstractNumId w:val="13"/>
  </w:num>
  <w:num w:numId="13">
    <w:abstractNumId w:val="17"/>
  </w:num>
  <w:num w:numId="14">
    <w:abstractNumId w:val="12"/>
  </w:num>
  <w:num w:numId="15">
    <w:abstractNumId w:val="6"/>
  </w:num>
  <w:num w:numId="16">
    <w:abstractNumId w:val="9"/>
  </w:num>
  <w:num w:numId="17">
    <w:abstractNumId w:val="1"/>
  </w:num>
  <w:num w:numId="18">
    <w:abstractNumId w:val="18"/>
  </w:num>
  <w:num w:numId="19">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CBE"/>
    <w:rsid w:val="000013B3"/>
    <w:rsid w:val="000023F5"/>
    <w:rsid w:val="00002661"/>
    <w:rsid w:val="00003FDE"/>
    <w:rsid w:val="00005BEA"/>
    <w:rsid w:val="00005F19"/>
    <w:rsid w:val="000111E7"/>
    <w:rsid w:val="00011211"/>
    <w:rsid w:val="0001265E"/>
    <w:rsid w:val="000129E6"/>
    <w:rsid w:val="00013CC6"/>
    <w:rsid w:val="00013CD1"/>
    <w:rsid w:val="00014060"/>
    <w:rsid w:val="00014B11"/>
    <w:rsid w:val="00015AD9"/>
    <w:rsid w:val="00023048"/>
    <w:rsid w:val="00024001"/>
    <w:rsid w:val="00024C36"/>
    <w:rsid w:val="00026558"/>
    <w:rsid w:val="000276F0"/>
    <w:rsid w:val="00030324"/>
    <w:rsid w:val="0003099E"/>
    <w:rsid w:val="00031676"/>
    <w:rsid w:val="000330DF"/>
    <w:rsid w:val="00033D87"/>
    <w:rsid w:val="0003434F"/>
    <w:rsid w:val="000346C2"/>
    <w:rsid w:val="0003656A"/>
    <w:rsid w:val="0003662B"/>
    <w:rsid w:val="00036E26"/>
    <w:rsid w:val="00040BD5"/>
    <w:rsid w:val="00041BCB"/>
    <w:rsid w:val="0004251A"/>
    <w:rsid w:val="000431C5"/>
    <w:rsid w:val="000435BD"/>
    <w:rsid w:val="00044D18"/>
    <w:rsid w:val="00045BF9"/>
    <w:rsid w:val="00045D6B"/>
    <w:rsid w:val="00046E7B"/>
    <w:rsid w:val="00052113"/>
    <w:rsid w:val="00052680"/>
    <w:rsid w:val="000544DD"/>
    <w:rsid w:val="00054784"/>
    <w:rsid w:val="000549DB"/>
    <w:rsid w:val="00057DDE"/>
    <w:rsid w:val="00062299"/>
    <w:rsid w:val="00063358"/>
    <w:rsid w:val="00064354"/>
    <w:rsid w:val="00064D78"/>
    <w:rsid w:val="00064EFC"/>
    <w:rsid w:val="0006539B"/>
    <w:rsid w:val="00065914"/>
    <w:rsid w:val="0006667E"/>
    <w:rsid w:val="00066F57"/>
    <w:rsid w:val="00070E62"/>
    <w:rsid w:val="000716AE"/>
    <w:rsid w:val="00074AC4"/>
    <w:rsid w:val="000760BD"/>
    <w:rsid w:val="00076528"/>
    <w:rsid w:val="000773A7"/>
    <w:rsid w:val="00077B6F"/>
    <w:rsid w:val="00077D88"/>
    <w:rsid w:val="000835F2"/>
    <w:rsid w:val="0008428C"/>
    <w:rsid w:val="00092710"/>
    <w:rsid w:val="0009339A"/>
    <w:rsid w:val="00097AFC"/>
    <w:rsid w:val="000A2560"/>
    <w:rsid w:val="000A4721"/>
    <w:rsid w:val="000A4F64"/>
    <w:rsid w:val="000A58D3"/>
    <w:rsid w:val="000A6329"/>
    <w:rsid w:val="000A745C"/>
    <w:rsid w:val="000A7586"/>
    <w:rsid w:val="000B14E2"/>
    <w:rsid w:val="000B1626"/>
    <w:rsid w:val="000B1E5E"/>
    <w:rsid w:val="000B284C"/>
    <w:rsid w:val="000B3662"/>
    <w:rsid w:val="000B37D8"/>
    <w:rsid w:val="000B41C0"/>
    <w:rsid w:val="000B4D0A"/>
    <w:rsid w:val="000B6B2B"/>
    <w:rsid w:val="000B6B69"/>
    <w:rsid w:val="000B7D51"/>
    <w:rsid w:val="000C05F5"/>
    <w:rsid w:val="000C0C63"/>
    <w:rsid w:val="000C17E2"/>
    <w:rsid w:val="000C257A"/>
    <w:rsid w:val="000C2E30"/>
    <w:rsid w:val="000C3FA4"/>
    <w:rsid w:val="000C45D5"/>
    <w:rsid w:val="000C4BC1"/>
    <w:rsid w:val="000C5902"/>
    <w:rsid w:val="000C6122"/>
    <w:rsid w:val="000C7C01"/>
    <w:rsid w:val="000D0215"/>
    <w:rsid w:val="000D06D9"/>
    <w:rsid w:val="000D07A2"/>
    <w:rsid w:val="000D0A26"/>
    <w:rsid w:val="000D12C7"/>
    <w:rsid w:val="000D4E6C"/>
    <w:rsid w:val="000D5F77"/>
    <w:rsid w:val="000D77D4"/>
    <w:rsid w:val="000E1440"/>
    <w:rsid w:val="000E6C66"/>
    <w:rsid w:val="000E6D6E"/>
    <w:rsid w:val="000E7EAC"/>
    <w:rsid w:val="000F1508"/>
    <w:rsid w:val="000F1FB0"/>
    <w:rsid w:val="000F3006"/>
    <w:rsid w:val="000F4AC6"/>
    <w:rsid w:val="000F583D"/>
    <w:rsid w:val="000F5ABB"/>
    <w:rsid w:val="000F5E99"/>
    <w:rsid w:val="00100E90"/>
    <w:rsid w:val="00101B99"/>
    <w:rsid w:val="001032A4"/>
    <w:rsid w:val="001037C7"/>
    <w:rsid w:val="00104190"/>
    <w:rsid w:val="001042A1"/>
    <w:rsid w:val="00104F39"/>
    <w:rsid w:val="00105619"/>
    <w:rsid w:val="00106530"/>
    <w:rsid w:val="001067B6"/>
    <w:rsid w:val="00106C13"/>
    <w:rsid w:val="001073DB"/>
    <w:rsid w:val="00110226"/>
    <w:rsid w:val="00110B52"/>
    <w:rsid w:val="00111989"/>
    <w:rsid w:val="001140B7"/>
    <w:rsid w:val="00114348"/>
    <w:rsid w:val="00116FE2"/>
    <w:rsid w:val="00117540"/>
    <w:rsid w:val="00117623"/>
    <w:rsid w:val="00117A42"/>
    <w:rsid w:val="00117FFD"/>
    <w:rsid w:val="00121894"/>
    <w:rsid w:val="001233EE"/>
    <w:rsid w:val="001256A5"/>
    <w:rsid w:val="001263AE"/>
    <w:rsid w:val="00127835"/>
    <w:rsid w:val="00127894"/>
    <w:rsid w:val="00133EDB"/>
    <w:rsid w:val="00133F55"/>
    <w:rsid w:val="00137E46"/>
    <w:rsid w:val="00141F05"/>
    <w:rsid w:val="00141FAE"/>
    <w:rsid w:val="001422E7"/>
    <w:rsid w:val="0014371B"/>
    <w:rsid w:val="00143F38"/>
    <w:rsid w:val="001443F9"/>
    <w:rsid w:val="0014544E"/>
    <w:rsid w:val="00146E21"/>
    <w:rsid w:val="00147733"/>
    <w:rsid w:val="001518E5"/>
    <w:rsid w:val="00153219"/>
    <w:rsid w:val="001539D9"/>
    <w:rsid w:val="00155982"/>
    <w:rsid w:val="00156A35"/>
    <w:rsid w:val="00156A7B"/>
    <w:rsid w:val="00160ECA"/>
    <w:rsid w:val="00161CF2"/>
    <w:rsid w:val="0016207A"/>
    <w:rsid w:val="001622B1"/>
    <w:rsid w:val="00162E1F"/>
    <w:rsid w:val="00164000"/>
    <w:rsid w:val="00165672"/>
    <w:rsid w:val="001668F1"/>
    <w:rsid w:val="001709AF"/>
    <w:rsid w:val="00170B08"/>
    <w:rsid w:val="001717F1"/>
    <w:rsid w:val="001717F3"/>
    <w:rsid w:val="00172669"/>
    <w:rsid w:val="00173260"/>
    <w:rsid w:val="00173A2A"/>
    <w:rsid w:val="00176BD6"/>
    <w:rsid w:val="001806AF"/>
    <w:rsid w:val="0018176B"/>
    <w:rsid w:val="00181CDB"/>
    <w:rsid w:val="00183653"/>
    <w:rsid w:val="00184C75"/>
    <w:rsid w:val="001876A6"/>
    <w:rsid w:val="001902D0"/>
    <w:rsid w:val="0019372F"/>
    <w:rsid w:val="00194F6B"/>
    <w:rsid w:val="00195B75"/>
    <w:rsid w:val="00197712"/>
    <w:rsid w:val="0019787C"/>
    <w:rsid w:val="001978CD"/>
    <w:rsid w:val="001A01A6"/>
    <w:rsid w:val="001A0958"/>
    <w:rsid w:val="001A09C4"/>
    <w:rsid w:val="001A3CF6"/>
    <w:rsid w:val="001A4AE2"/>
    <w:rsid w:val="001A5084"/>
    <w:rsid w:val="001A5E26"/>
    <w:rsid w:val="001A708C"/>
    <w:rsid w:val="001A728A"/>
    <w:rsid w:val="001B370B"/>
    <w:rsid w:val="001B7753"/>
    <w:rsid w:val="001C0F29"/>
    <w:rsid w:val="001C3AAC"/>
    <w:rsid w:val="001C565D"/>
    <w:rsid w:val="001C5E88"/>
    <w:rsid w:val="001D094E"/>
    <w:rsid w:val="001D17AB"/>
    <w:rsid w:val="001D1ABF"/>
    <w:rsid w:val="001D326E"/>
    <w:rsid w:val="001D61FF"/>
    <w:rsid w:val="001D7932"/>
    <w:rsid w:val="001E16D9"/>
    <w:rsid w:val="001E4647"/>
    <w:rsid w:val="001E663B"/>
    <w:rsid w:val="001E6E04"/>
    <w:rsid w:val="001E7388"/>
    <w:rsid w:val="001E7AF2"/>
    <w:rsid w:val="001F1407"/>
    <w:rsid w:val="001F2596"/>
    <w:rsid w:val="001F30E9"/>
    <w:rsid w:val="001F3CAF"/>
    <w:rsid w:val="001F4503"/>
    <w:rsid w:val="001F4C9B"/>
    <w:rsid w:val="001F7F65"/>
    <w:rsid w:val="00200FFC"/>
    <w:rsid w:val="00201DCC"/>
    <w:rsid w:val="00203B4F"/>
    <w:rsid w:val="00206A47"/>
    <w:rsid w:val="0021080E"/>
    <w:rsid w:val="00211876"/>
    <w:rsid w:val="002129DC"/>
    <w:rsid w:val="00214A01"/>
    <w:rsid w:val="00217260"/>
    <w:rsid w:val="00217972"/>
    <w:rsid w:val="00217AC9"/>
    <w:rsid w:val="00217DDF"/>
    <w:rsid w:val="00222495"/>
    <w:rsid w:val="002240FA"/>
    <w:rsid w:val="00224B27"/>
    <w:rsid w:val="00226602"/>
    <w:rsid w:val="00227AA8"/>
    <w:rsid w:val="002320C2"/>
    <w:rsid w:val="002335D3"/>
    <w:rsid w:val="00233C22"/>
    <w:rsid w:val="00235E7E"/>
    <w:rsid w:val="0023745B"/>
    <w:rsid w:val="002406A8"/>
    <w:rsid w:val="002420F6"/>
    <w:rsid w:val="00242515"/>
    <w:rsid w:val="00243538"/>
    <w:rsid w:val="0024730D"/>
    <w:rsid w:val="00250C5A"/>
    <w:rsid w:val="0025156F"/>
    <w:rsid w:val="00251BBE"/>
    <w:rsid w:val="002533E4"/>
    <w:rsid w:val="002538D2"/>
    <w:rsid w:val="00253F83"/>
    <w:rsid w:val="00254770"/>
    <w:rsid w:val="00255268"/>
    <w:rsid w:val="0025529E"/>
    <w:rsid w:val="002554AC"/>
    <w:rsid w:val="0025706E"/>
    <w:rsid w:val="0025776E"/>
    <w:rsid w:val="00261F35"/>
    <w:rsid w:val="002667DE"/>
    <w:rsid w:val="002676F9"/>
    <w:rsid w:val="002679AD"/>
    <w:rsid w:val="002712B6"/>
    <w:rsid w:val="002712F8"/>
    <w:rsid w:val="002717FB"/>
    <w:rsid w:val="00273A85"/>
    <w:rsid w:val="002750DA"/>
    <w:rsid w:val="00276499"/>
    <w:rsid w:val="00276A0F"/>
    <w:rsid w:val="00276AC5"/>
    <w:rsid w:val="0027720F"/>
    <w:rsid w:val="00277411"/>
    <w:rsid w:val="0027782D"/>
    <w:rsid w:val="00281C94"/>
    <w:rsid w:val="00283417"/>
    <w:rsid w:val="00286781"/>
    <w:rsid w:val="002872DD"/>
    <w:rsid w:val="00290F7E"/>
    <w:rsid w:val="00292439"/>
    <w:rsid w:val="00292FD5"/>
    <w:rsid w:val="00293912"/>
    <w:rsid w:val="002957AD"/>
    <w:rsid w:val="00295CD0"/>
    <w:rsid w:val="00295D18"/>
    <w:rsid w:val="00296ECE"/>
    <w:rsid w:val="002971EA"/>
    <w:rsid w:val="00297C4A"/>
    <w:rsid w:val="002A36A3"/>
    <w:rsid w:val="002A3A21"/>
    <w:rsid w:val="002A4DAA"/>
    <w:rsid w:val="002A5528"/>
    <w:rsid w:val="002A6DE9"/>
    <w:rsid w:val="002A7670"/>
    <w:rsid w:val="002B2FBF"/>
    <w:rsid w:val="002B34B3"/>
    <w:rsid w:val="002B351A"/>
    <w:rsid w:val="002B3A02"/>
    <w:rsid w:val="002B4196"/>
    <w:rsid w:val="002B6B3D"/>
    <w:rsid w:val="002B72AB"/>
    <w:rsid w:val="002B79BE"/>
    <w:rsid w:val="002B7C3C"/>
    <w:rsid w:val="002B7DD3"/>
    <w:rsid w:val="002C030C"/>
    <w:rsid w:val="002C10C2"/>
    <w:rsid w:val="002C214B"/>
    <w:rsid w:val="002C21C0"/>
    <w:rsid w:val="002C28E8"/>
    <w:rsid w:val="002C515F"/>
    <w:rsid w:val="002D112D"/>
    <w:rsid w:val="002D1D49"/>
    <w:rsid w:val="002D3D91"/>
    <w:rsid w:val="002D4B71"/>
    <w:rsid w:val="002D615E"/>
    <w:rsid w:val="002D69BB"/>
    <w:rsid w:val="002D7259"/>
    <w:rsid w:val="002D7C4D"/>
    <w:rsid w:val="002D7FDF"/>
    <w:rsid w:val="002E19DB"/>
    <w:rsid w:val="002E3487"/>
    <w:rsid w:val="002E3976"/>
    <w:rsid w:val="002E4991"/>
    <w:rsid w:val="002E4A9F"/>
    <w:rsid w:val="002E5986"/>
    <w:rsid w:val="002E5D68"/>
    <w:rsid w:val="002F1C39"/>
    <w:rsid w:val="002F2255"/>
    <w:rsid w:val="002F3CA2"/>
    <w:rsid w:val="002F5F14"/>
    <w:rsid w:val="0030073C"/>
    <w:rsid w:val="00301319"/>
    <w:rsid w:val="00302E73"/>
    <w:rsid w:val="003036F5"/>
    <w:rsid w:val="00304014"/>
    <w:rsid w:val="003066DE"/>
    <w:rsid w:val="00306868"/>
    <w:rsid w:val="00307F4C"/>
    <w:rsid w:val="00310F38"/>
    <w:rsid w:val="00312241"/>
    <w:rsid w:val="00314399"/>
    <w:rsid w:val="003148D2"/>
    <w:rsid w:val="0031536E"/>
    <w:rsid w:val="0031623E"/>
    <w:rsid w:val="00316BDF"/>
    <w:rsid w:val="0031722A"/>
    <w:rsid w:val="00317873"/>
    <w:rsid w:val="003217F7"/>
    <w:rsid w:val="003237C3"/>
    <w:rsid w:val="00323F2E"/>
    <w:rsid w:val="00325966"/>
    <w:rsid w:val="003305C4"/>
    <w:rsid w:val="00330860"/>
    <w:rsid w:val="00331E8C"/>
    <w:rsid w:val="00331FCE"/>
    <w:rsid w:val="00334B98"/>
    <w:rsid w:val="003350DA"/>
    <w:rsid w:val="00337E94"/>
    <w:rsid w:val="0034194C"/>
    <w:rsid w:val="0034267B"/>
    <w:rsid w:val="003427C6"/>
    <w:rsid w:val="00344572"/>
    <w:rsid w:val="00347491"/>
    <w:rsid w:val="00347752"/>
    <w:rsid w:val="003477B2"/>
    <w:rsid w:val="00350E3D"/>
    <w:rsid w:val="00351847"/>
    <w:rsid w:val="0035237C"/>
    <w:rsid w:val="00352E47"/>
    <w:rsid w:val="00353DB2"/>
    <w:rsid w:val="003569C1"/>
    <w:rsid w:val="00356D42"/>
    <w:rsid w:val="00357BA0"/>
    <w:rsid w:val="00357EB0"/>
    <w:rsid w:val="00360360"/>
    <w:rsid w:val="0036088B"/>
    <w:rsid w:val="00362186"/>
    <w:rsid w:val="00362B13"/>
    <w:rsid w:val="003651B8"/>
    <w:rsid w:val="00365C58"/>
    <w:rsid w:val="00367D06"/>
    <w:rsid w:val="003721A3"/>
    <w:rsid w:val="00372A09"/>
    <w:rsid w:val="00373497"/>
    <w:rsid w:val="0037396B"/>
    <w:rsid w:val="003750B4"/>
    <w:rsid w:val="00376451"/>
    <w:rsid w:val="003766D2"/>
    <w:rsid w:val="00376A7C"/>
    <w:rsid w:val="00376CB3"/>
    <w:rsid w:val="00377DBE"/>
    <w:rsid w:val="00380449"/>
    <w:rsid w:val="00380DC1"/>
    <w:rsid w:val="00384386"/>
    <w:rsid w:val="00384E55"/>
    <w:rsid w:val="00385D9D"/>
    <w:rsid w:val="00386194"/>
    <w:rsid w:val="00386ADF"/>
    <w:rsid w:val="00386DD9"/>
    <w:rsid w:val="003879D3"/>
    <w:rsid w:val="00387AE6"/>
    <w:rsid w:val="0039002C"/>
    <w:rsid w:val="00391F9A"/>
    <w:rsid w:val="00393F47"/>
    <w:rsid w:val="003946B6"/>
    <w:rsid w:val="003960F9"/>
    <w:rsid w:val="00396DAF"/>
    <w:rsid w:val="00397B4E"/>
    <w:rsid w:val="003A1A23"/>
    <w:rsid w:val="003A1FFB"/>
    <w:rsid w:val="003A403B"/>
    <w:rsid w:val="003A42AD"/>
    <w:rsid w:val="003A4BE6"/>
    <w:rsid w:val="003A5D4B"/>
    <w:rsid w:val="003A7CB3"/>
    <w:rsid w:val="003B09C0"/>
    <w:rsid w:val="003B11E6"/>
    <w:rsid w:val="003B2592"/>
    <w:rsid w:val="003B4053"/>
    <w:rsid w:val="003B42DA"/>
    <w:rsid w:val="003B514C"/>
    <w:rsid w:val="003B6C47"/>
    <w:rsid w:val="003B7801"/>
    <w:rsid w:val="003C11A6"/>
    <w:rsid w:val="003C1331"/>
    <w:rsid w:val="003C141F"/>
    <w:rsid w:val="003C1459"/>
    <w:rsid w:val="003C170B"/>
    <w:rsid w:val="003C188A"/>
    <w:rsid w:val="003C30FA"/>
    <w:rsid w:val="003C3B38"/>
    <w:rsid w:val="003C3C27"/>
    <w:rsid w:val="003C55B2"/>
    <w:rsid w:val="003C576C"/>
    <w:rsid w:val="003C5B16"/>
    <w:rsid w:val="003C5C6C"/>
    <w:rsid w:val="003D0D3F"/>
    <w:rsid w:val="003D13BB"/>
    <w:rsid w:val="003D1D98"/>
    <w:rsid w:val="003D4029"/>
    <w:rsid w:val="003D4334"/>
    <w:rsid w:val="003D44BE"/>
    <w:rsid w:val="003D4FD1"/>
    <w:rsid w:val="003D54A1"/>
    <w:rsid w:val="003D5CC1"/>
    <w:rsid w:val="003E13DB"/>
    <w:rsid w:val="003E4632"/>
    <w:rsid w:val="003E6FE7"/>
    <w:rsid w:val="003E730C"/>
    <w:rsid w:val="003E7710"/>
    <w:rsid w:val="003F0346"/>
    <w:rsid w:val="003F09DE"/>
    <w:rsid w:val="003F0D3B"/>
    <w:rsid w:val="003F2A91"/>
    <w:rsid w:val="003F2DC3"/>
    <w:rsid w:val="003F5671"/>
    <w:rsid w:val="003F6723"/>
    <w:rsid w:val="004008EE"/>
    <w:rsid w:val="004013FA"/>
    <w:rsid w:val="004015DE"/>
    <w:rsid w:val="00404215"/>
    <w:rsid w:val="00404523"/>
    <w:rsid w:val="00405255"/>
    <w:rsid w:val="00407D09"/>
    <w:rsid w:val="004119BD"/>
    <w:rsid w:val="00415EE3"/>
    <w:rsid w:val="004167C1"/>
    <w:rsid w:val="00416FA2"/>
    <w:rsid w:val="00421BF1"/>
    <w:rsid w:val="00423875"/>
    <w:rsid w:val="004247AB"/>
    <w:rsid w:val="00424CBC"/>
    <w:rsid w:val="00425461"/>
    <w:rsid w:val="004263C7"/>
    <w:rsid w:val="00427A71"/>
    <w:rsid w:val="00430F75"/>
    <w:rsid w:val="0043409E"/>
    <w:rsid w:val="004424F7"/>
    <w:rsid w:val="00443BE6"/>
    <w:rsid w:val="00443FBB"/>
    <w:rsid w:val="00444479"/>
    <w:rsid w:val="00444560"/>
    <w:rsid w:val="004525E9"/>
    <w:rsid w:val="004532EA"/>
    <w:rsid w:val="004536C8"/>
    <w:rsid w:val="00453806"/>
    <w:rsid w:val="00453E37"/>
    <w:rsid w:val="00454E53"/>
    <w:rsid w:val="00456051"/>
    <w:rsid w:val="004574CD"/>
    <w:rsid w:val="00457E9B"/>
    <w:rsid w:val="00462D54"/>
    <w:rsid w:val="00464108"/>
    <w:rsid w:val="00464FB0"/>
    <w:rsid w:val="00465C44"/>
    <w:rsid w:val="00465E24"/>
    <w:rsid w:val="0046621B"/>
    <w:rsid w:val="004675CE"/>
    <w:rsid w:val="00467662"/>
    <w:rsid w:val="00471530"/>
    <w:rsid w:val="00471940"/>
    <w:rsid w:val="00471AA4"/>
    <w:rsid w:val="00472C11"/>
    <w:rsid w:val="0047343E"/>
    <w:rsid w:val="004767D5"/>
    <w:rsid w:val="00477A12"/>
    <w:rsid w:val="00477D32"/>
    <w:rsid w:val="004803FC"/>
    <w:rsid w:val="0048047F"/>
    <w:rsid w:val="00482F61"/>
    <w:rsid w:val="00482FEA"/>
    <w:rsid w:val="00487F84"/>
    <w:rsid w:val="00492C4A"/>
    <w:rsid w:val="00492D29"/>
    <w:rsid w:val="0049615E"/>
    <w:rsid w:val="00496272"/>
    <w:rsid w:val="004A1823"/>
    <w:rsid w:val="004A26BB"/>
    <w:rsid w:val="004A43A5"/>
    <w:rsid w:val="004A5C09"/>
    <w:rsid w:val="004A5C7A"/>
    <w:rsid w:val="004A5FAA"/>
    <w:rsid w:val="004A6F8E"/>
    <w:rsid w:val="004A77C9"/>
    <w:rsid w:val="004B04D2"/>
    <w:rsid w:val="004B2AF2"/>
    <w:rsid w:val="004B2E5C"/>
    <w:rsid w:val="004B3A59"/>
    <w:rsid w:val="004B3B8A"/>
    <w:rsid w:val="004B3EB9"/>
    <w:rsid w:val="004B5C76"/>
    <w:rsid w:val="004B6562"/>
    <w:rsid w:val="004B7760"/>
    <w:rsid w:val="004B778C"/>
    <w:rsid w:val="004C1ED3"/>
    <w:rsid w:val="004C63A8"/>
    <w:rsid w:val="004C69B8"/>
    <w:rsid w:val="004D02BA"/>
    <w:rsid w:val="004D1298"/>
    <w:rsid w:val="004D281A"/>
    <w:rsid w:val="004D5237"/>
    <w:rsid w:val="004D654D"/>
    <w:rsid w:val="004D6B9C"/>
    <w:rsid w:val="004E0996"/>
    <w:rsid w:val="004E1255"/>
    <w:rsid w:val="004E178C"/>
    <w:rsid w:val="004E5FBB"/>
    <w:rsid w:val="004E6BB8"/>
    <w:rsid w:val="004F1645"/>
    <w:rsid w:val="004F4C2A"/>
    <w:rsid w:val="004F4C4C"/>
    <w:rsid w:val="004F51D1"/>
    <w:rsid w:val="004F6D81"/>
    <w:rsid w:val="004F6EA9"/>
    <w:rsid w:val="004F7B17"/>
    <w:rsid w:val="00500ABD"/>
    <w:rsid w:val="00501006"/>
    <w:rsid w:val="005030A3"/>
    <w:rsid w:val="00503D06"/>
    <w:rsid w:val="00505075"/>
    <w:rsid w:val="005061F4"/>
    <w:rsid w:val="005067DB"/>
    <w:rsid w:val="00506B7D"/>
    <w:rsid w:val="00507ED3"/>
    <w:rsid w:val="00511FB5"/>
    <w:rsid w:val="00512A32"/>
    <w:rsid w:val="00515641"/>
    <w:rsid w:val="00516105"/>
    <w:rsid w:val="00517864"/>
    <w:rsid w:val="00523808"/>
    <w:rsid w:val="00523A6A"/>
    <w:rsid w:val="00524887"/>
    <w:rsid w:val="005255C3"/>
    <w:rsid w:val="00525B35"/>
    <w:rsid w:val="00525B98"/>
    <w:rsid w:val="0052703B"/>
    <w:rsid w:val="00531C6D"/>
    <w:rsid w:val="0053284D"/>
    <w:rsid w:val="00533197"/>
    <w:rsid w:val="00533316"/>
    <w:rsid w:val="005413BF"/>
    <w:rsid w:val="00542283"/>
    <w:rsid w:val="005433C6"/>
    <w:rsid w:val="00545ED8"/>
    <w:rsid w:val="00552044"/>
    <w:rsid w:val="0055216F"/>
    <w:rsid w:val="00552850"/>
    <w:rsid w:val="00554EFA"/>
    <w:rsid w:val="00556246"/>
    <w:rsid w:val="005567FC"/>
    <w:rsid w:val="005574A3"/>
    <w:rsid w:val="00561268"/>
    <w:rsid w:val="005618C9"/>
    <w:rsid w:val="005625DF"/>
    <w:rsid w:val="00562ECB"/>
    <w:rsid w:val="00562F64"/>
    <w:rsid w:val="00563434"/>
    <w:rsid w:val="005669A0"/>
    <w:rsid w:val="005677D4"/>
    <w:rsid w:val="00571D07"/>
    <w:rsid w:val="00572067"/>
    <w:rsid w:val="00573C48"/>
    <w:rsid w:val="005743EC"/>
    <w:rsid w:val="00576C4D"/>
    <w:rsid w:val="005772C6"/>
    <w:rsid w:val="00580509"/>
    <w:rsid w:val="00580FE4"/>
    <w:rsid w:val="00582072"/>
    <w:rsid w:val="005836ED"/>
    <w:rsid w:val="00583A08"/>
    <w:rsid w:val="00585266"/>
    <w:rsid w:val="00585820"/>
    <w:rsid w:val="00586B76"/>
    <w:rsid w:val="005926B6"/>
    <w:rsid w:val="00593ECD"/>
    <w:rsid w:val="00593F3A"/>
    <w:rsid w:val="005950FF"/>
    <w:rsid w:val="00596986"/>
    <w:rsid w:val="005A15AB"/>
    <w:rsid w:val="005A3155"/>
    <w:rsid w:val="005A5326"/>
    <w:rsid w:val="005A6AFB"/>
    <w:rsid w:val="005A6FE5"/>
    <w:rsid w:val="005B10E0"/>
    <w:rsid w:val="005B279D"/>
    <w:rsid w:val="005B565A"/>
    <w:rsid w:val="005B5A64"/>
    <w:rsid w:val="005C07D4"/>
    <w:rsid w:val="005C0CBA"/>
    <w:rsid w:val="005C24C1"/>
    <w:rsid w:val="005C44D3"/>
    <w:rsid w:val="005C4E08"/>
    <w:rsid w:val="005C58C3"/>
    <w:rsid w:val="005C6705"/>
    <w:rsid w:val="005D15BB"/>
    <w:rsid w:val="005D1857"/>
    <w:rsid w:val="005D1A7C"/>
    <w:rsid w:val="005D357E"/>
    <w:rsid w:val="005D3EA4"/>
    <w:rsid w:val="005D502C"/>
    <w:rsid w:val="005D518D"/>
    <w:rsid w:val="005D5CC9"/>
    <w:rsid w:val="005D73D1"/>
    <w:rsid w:val="005E0991"/>
    <w:rsid w:val="005E0B7B"/>
    <w:rsid w:val="005E0C49"/>
    <w:rsid w:val="005E0F86"/>
    <w:rsid w:val="005E2973"/>
    <w:rsid w:val="005E43F2"/>
    <w:rsid w:val="005E6ED6"/>
    <w:rsid w:val="005E7213"/>
    <w:rsid w:val="005F00FF"/>
    <w:rsid w:val="005F0B0E"/>
    <w:rsid w:val="005F1280"/>
    <w:rsid w:val="005F1F26"/>
    <w:rsid w:val="005F24DF"/>
    <w:rsid w:val="005F2BCA"/>
    <w:rsid w:val="005F5467"/>
    <w:rsid w:val="005F5AA2"/>
    <w:rsid w:val="005F6535"/>
    <w:rsid w:val="005F7255"/>
    <w:rsid w:val="005F7532"/>
    <w:rsid w:val="00602C9C"/>
    <w:rsid w:val="006034A4"/>
    <w:rsid w:val="006040A4"/>
    <w:rsid w:val="00605075"/>
    <w:rsid w:val="0061005B"/>
    <w:rsid w:val="00610998"/>
    <w:rsid w:val="00610DAD"/>
    <w:rsid w:val="00610E13"/>
    <w:rsid w:val="00612675"/>
    <w:rsid w:val="0061291D"/>
    <w:rsid w:val="00612932"/>
    <w:rsid w:val="00612C89"/>
    <w:rsid w:val="00612EFE"/>
    <w:rsid w:val="00615C43"/>
    <w:rsid w:val="00620BD9"/>
    <w:rsid w:val="0062134D"/>
    <w:rsid w:val="00621CBE"/>
    <w:rsid w:val="006222FB"/>
    <w:rsid w:val="00625B6C"/>
    <w:rsid w:val="00630319"/>
    <w:rsid w:val="006307C6"/>
    <w:rsid w:val="00630DFD"/>
    <w:rsid w:val="006313FA"/>
    <w:rsid w:val="006318FD"/>
    <w:rsid w:val="00631CAA"/>
    <w:rsid w:val="00632460"/>
    <w:rsid w:val="00635228"/>
    <w:rsid w:val="00637A99"/>
    <w:rsid w:val="00640F45"/>
    <w:rsid w:val="006411B4"/>
    <w:rsid w:val="006426B0"/>
    <w:rsid w:val="006432A4"/>
    <w:rsid w:val="006437B4"/>
    <w:rsid w:val="00644B2C"/>
    <w:rsid w:val="006455F2"/>
    <w:rsid w:val="00653C42"/>
    <w:rsid w:val="00654F05"/>
    <w:rsid w:val="00661171"/>
    <w:rsid w:val="00662712"/>
    <w:rsid w:val="0066558B"/>
    <w:rsid w:val="0066618E"/>
    <w:rsid w:val="006704CD"/>
    <w:rsid w:val="0067075F"/>
    <w:rsid w:val="00670D91"/>
    <w:rsid w:val="00670F50"/>
    <w:rsid w:val="00671B9E"/>
    <w:rsid w:val="006732FD"/>
    <w:rsid w:val="0067415B"/>
    <w:rsid w:val="0067462D"/>
    <w:rsid w:val="00674ACE"/>
    <w:rsid w:val="00677DF4"/>
    <w:rsid w:val="00681545"/>
    <w:rsid w:val="00682043"/>
    <w:rsid w:val="00682E5B"/>
    <w:rsid w:val="006832F9"/>
    <w:rsid w:val="00684C53"/>
    <w:rsid w:val="00685FDB"/>
    <w:rsid w:val="006864C3"/>
    <w:rsid w:val="006914EF"/>
    <w:rsid w:val="00692FF2"/>
    <w:rsid w:val="0069393B"/>
    <w:rsid w:val="00693AD6"/>
    <w:rsid w:val="00697628"/>
    <w:rsid w:val="006978A4"/>
    <w:rsid w:val="00697E81"/>
    <w:rsid w:val="006A0592"/>
    <w:rsid w:val="006A0F98"/>
    <w:rsid w:val="006A15A9"/>
    <w:rsid w:val="006A16B7"/>
    <w:rsid w:val="006A1D7B"/>
    <w:rsid w:val="006A1E31"/>
    <w:rsid w:val="006A2395"/>
    <w:rsid w:val="006A3AE2"/>
    <w:rsid w:val="006A4D0A"/>
    <w:rsid w:val="006A66FF"/>
    <w:rsid w:val="006A689B"/>
    <w:rsid w:val="006B382D"/>
    <w:rsid w:val="006B3C59"/>
    <w:rsid w:val="006B50CC"/>
    <w:rsid w:val="006B602B"/>
    <w:rsid w:val="006B7539"/>
    <w:rsid w:val="006C09E6"/>
    <w:rsid w:val="006C402E"/>
    <w:rsid w:val="006C52CB"/>
    <w:rsid w:val="006C78E3"/>
    <w:rsid w:val="006D0729"/>
    <w:rsid w:val="006D0D24"/>
    <w:rsid w:val="006D0D8B"/>
    <w:rsid w:val="006D15E6"/>
    <w:rsid w:val="006D1D02"/>
    <w:rsid w:val="006D33F5"/>
    <w:rsid w:val="006D4024"/>
    <w:rsid w:val="006E3352"/>
    <w:rsid w:val="006E4162"/>
    <w:rsid w:val="006E4E3B"/>
    <w:rsid w:val="006E6041"/>
    <w:rsid w:val="006E6E22"/>
    <w:rsid w:val="006E7098"/>
    <w:rsid w:val="006E72DB"/>
    <w:rsid w:val="006E7893"/>
    <w:rsid w:val="006F229A"/>
    <w:rsid w:val="006F35A4"/>
    <w:rsid w:val="006F65CE"/>
    <w:rsid w:val="006F7C5A"/>
    <w:rsid w:val="0070315B"/>
    <w:rsid w:val="00703638"/>
    <w:rsid w:val="007038E2"/>
    <w:rsid w:val="00706307"/>
    <w:rsid w:val="007078D0"/>
    <w:rsid w:val="00710DA0"/>
    <w:rsid w:val="00712AFE"/>
    <w:rsid w:val="00715552"/>
    <w:rsid w:val="00715D52"/>
    <w:rsid w:val="007173C0"/>
    <w:rsid w:val="00720B5E"/>
    <w:rsid w:val="00722F50"/>
    <w:rsid w:val="00723A08"/>
    <w:rsid w:val="007241E0"/>
    <w:rsid w:val="00726881"/>
    <w:rsid w:val="00726B34"/>
    <w:rsid w:val="0072741E"/>
    <w:rsid w:val="007274FC"/>
    <w:rsid w:val="00727EA7"/>
    <w:rsid w:val="00730F27"/>
    <w:rsid w:val="007320BA"/>
    <w:rsid w:val="007321C1"/>
    <w:rsid w:val="00732247"/>
    <w:rsid w:val="00733768"/>
    <w:rsid w:val="00733810"/>
    <w:rsid w:val="00733CC3"/>
    <w:rsid w:val="007346A7"/>
    <w:rsid w:val="00734FA7"/>
    <w:rsid w:val="007350FA"/>
    <w:rsid w:val="0073532B"/>
    <w:rsid w:val="00736508"/>
    <w:rsid w:val="007367DF"/>
    <w:rsid w:val="0073685E"/>
    <w:rsid w:val="00740437"/>
    <w:rsid w:val="0074130A"/>
    <w:rsid w:val="00741F5B"/>
    <w:rsid w:val="007425FB"/>
    <w:rsid w:val="00745699"/>
    <w:rsid w:val="00747D2C"/>
    <w:rsid w:val="00747D5B"/>
    <w:rsid w:val="00750170"/>
    <w:rsid w:val="0075020A"/>
    <w:rsid w:val="00751BA2"/>
    <w:rsid w:val="00753C1E"/>
    <w:rsid w:val="00753D19"/>
    <w:rsid w:val="00754679"/>
    <w:rsid w:val="0075639B"/>
    <w:rsid w:val="007603EB"/>
    <w:rsid w:val="007605CF"/>
    <w:rsid w:val="00762A0D"/>
    <w:rsid w:val="00762B45"/>
    <w:rsid w:val="007634A9"/>
    <w:rsid w:val="00763BCE"/>
    <w:rsid w:val="0076489F"/>
    <w:rsid w:val="007665EE"/>
    <w:rsid w:val="007674AC"/>
    <w:rsid w:val="007707AD"/>
    <w:rsid w:val="00771FF5"/>
    <w:rsid w:val="007723C2"/>
    <w:rsid w:val="00773FE2"/>
    <w:rsid w:val="007765EF"/>
    <w:rsid w:val="00777102"/>
    <w:rsid w:val="00781239"/>
    <w:rsid w:val="00782334"/>
    <w:rsid w:val="00782562"/>
    <w:rsid w:val="007839C1"/>
    <w:rsid w:val="0078452D"/>
    <w:rsid w:val="00784B43"/>
    <w:rsid w:val="00786FA4"/>
    <w:rsid w:val="00790826"/>
    <w:rsid w:val="00791F74"/>
    <w:rsid w:val="00793280"/>
    <w:rsid w:val="00795B8E"/>
    <w:rsid w:val="00795B9E"/>
    <w:rsid w:val="007A31B3"/>
    <w:rsid w:val="007A381D"/>
    <w:rsid w:val="007A390C"/>
    <w:rsid w:val="007A459F"/>
    <w:rsid w:val="007A506F"/>
    <w:rsid w:val="007B06D2"/>
    <w:rsid w:val="007B1725"/>
    <w:rsid w:val="007B33F3"/>
    <w:rsid w:val="007B4B0B"/>
    <w:rsid w:val="007B50A2"/>
    <w:rsid w:val="007B65C0"/>
    <w:rsid w:val="007B7E18"/>
    <w:rsid w:val="007C00B1"/>
    <w:rsid w:val="007C0CBE"/>
    <w:rsid w:val="007C1CF0"/>
    <w:rsid w:val="007C345D"/>
    <w:rsid w:val="007C3A54"/>
    <w:rsid w:val="007C4447"/>
    <w:rsid w:val="007C466F"/>
    <w:rsid w:val="007C4FCE"/>
    <w:rsid w:val="007C5B1D"/>
    <w:rsid w:val="007C766F"/>
    <w:rsid w:val="007D0655"/>
    <w:rsid w:val="007D4128"/>
    <w:rsid w:val="007D4AA3"/>
    <w:rsid w:val="007D5F61"/>
    <w:rsid w:val="007D67AF"/>
    <w:rsid w:val="007D7022"/>
    <w:rsid w:val="007D7C9D"/>
    <w:rsid w:val="007E1097"/>
    <w:rsid w:val="007E1353"/>
    <w:rsid w:val="007E2762"/>
    <w:rsid w:val="007E30D6"/>
    <w:rsid w:val="007E3120"/>
    <w:rsid w:val="007E3969"/>
    <w:rsid w:val="007E41AD"/>
    <w:rsid w:val="007E4F3D"/>
    <w:rsid w:val="007E4FE0"/>
    <w:rsid w:val="007E6457"/>
    <w:rsid w:val="007E6F8A"/>
    <w:rsid w:val="007E7B3B"/>
    <w:rsid w:val="007E7FA9"/>
    <w:rsid w:val="007F0C90"/>
    <w:rsid w:val="007F1632"/>
    <w:rsid w:val="007F3B78"/>
    <w:rsid w:val="007F43C8"/>
    <w:rsid w:val="007F51C0"/>
    <w:rsid w:val="007F7661"/>
    <w:rsid w:val="00800057"/>
    <w:rsid w:val="00800274"/>
    <w:rsid w:val="00800A39"/>
    <w:rsid w:val="008020B5"/>
    <w:rsid w:val="00803B02"/>
    <w:rsid w:val="00806180"/>
    <w:rsid w:val="008068E0"/>
    <w:rsid w:val="00810335"/>
    <w:rsid w:val="00810448"/>
    <w:rsid w:val="00810647"/>
    <w:rsid w:val="0081185A"/>
    <w:rsid w:val="00813353"/>
    <w:rsid w:val="008178A8"/>
    <w:rsid w:val="00821FC7"/>
    <w:rsid w:val="00824D5F"/>
    <w:rsid w:val="00824D9A"/>
    <w:rsid w:val="008250EF"/>
    <w:rsid w:val="00827992"/>
    <w:rsid w:val="00827AAB"/>
    <w:rsid w:val="008304FB"/>
    <w:rsid w:val="008319B2"/>
    <w:rsid w:val="00831BEF"/>
    <w:rsid w:val="008342BF"/>
    <w:rsid w:val="00836555"/>
    <w:rsid w:val="00836806"/>
    <w:rsid w:val="00837F58"/>
    <w:rsid w:val="008413C7"/>
    <w:rsid w:val="008417FA"/>
    <w:rsid w:val="008438E2"/>
    <w:rsid w:val="008468B9"/>
    <w:rsid w:val="00846BB6"/>
    <w:rsid w:val="008477F5"/>
    <w:rsid w:val="00851449"/>
    <w:rsid w:val="0085250D"/>
    <w:rsid w:val="00852FA0"/>
    <w:rsid w:val="00853147"/>
    <w:rsid w:val="008532DE"/>
    <w:rsid w:val="0085559B"/>
    <w:rsid w:val="008556AA"/>
    <w:rsid w:val="00855730"/>
    <w:rsid w:val="00855D1F"/>
    <w:rsid w:val="00857108"/>
    <w:rsid w:val="00860B63"/>
    <w:rsid w:val="00860E3D"/>
    <w:rsid w:val="00861DF8"/>
    <w:rsid w:val="00862438"/>
    <w:rsid w:val="00862FBB"/>
    <w:rsid w:val="00864249"/>
    <w:rsid w:val="00864EDC"/>
    <w:rsid w:val="008652F5"/>
    <w:rsid w:val="00865690"/>
    <w:rsid w:val="00865AF8"/>
    <w:rsid w:val="0086628C"/>
    <w:rsid w:val="008670D6"/>
    <w:rsid w:val="008673FA"/>
    <w:rsid w:val="00867B57"/>
    <w:rsid w:val="00871D99"/>
    <w:rsid w:val="00872B7A"/>
    <w:rsid w:val="008733F4"/>
    <w:rsid w:val="0087506B"/>
    <w:rsid w:val="00875349"/>
    <w:rsid w:val="00876F97"/>
    <w:rsid w:val="0087745C"/>
    <w:rsid w:val="00877C25"/>
    <w:rsid w:val="00880007"/>
    <w:rsid w:val="008810C0"/>
    <w:rsid w:val="008833D4"/>
    <w:rsid w:val="00884291"/>
    <w:rsid w:val="008863B3"/>
    <w:rsid w:val="008868FB"/>
    <w:rsid w:val="00886D7E"/>
    <w:rsid w:val="00886F4F"/>
    <w:rsid w:val="00891C1A"/>
    <w:rsid w:val="00891DE6"/>
    <w:rsid w:val="00893A3F"/>
    <w:rsid w:val="008952E0"/>
    <w:rsid w:val="00896284"/>
    <w:rsid w:val="00897C9A"/>
    <w:rsid w:val="008A04B6"/>
    <w:rsid w:val="008A0630"/>
    <w:rsid w:val="008A136F"/>
    <w:rsid w:val="008A2F02"/>
    <w:rsid w:val="008A3127"/>
    <w:rsid w:val="008A4983"/>
    <w:rsid w:val="008A4F9E"/>
    <w:rsid w:val="008A5027"/>
    <w:rsid w:val="008A7857"/>
    <w:rsid w:val="008A7E57"/>
    <w:rsid w:val="008B020C"/>
    <w:rsid w:val="008B0759"/>
    <w:rsid w:val="008B0FE8"/>
    <w:rsid w:val="008B2618"/>
    <w:rsid w:val="008B6270"/>
    <w:rsid w:val="008B6C4B"/>
    <w:rsid w:val="008B7F0B"/>
    <w:rsid w:val="008C0E9D"/>
    <w:rsid w:val="008C0F55"/>
    <w:rsid w:val="008C1216"/>
    <w:rsid w:val="008C2B88"/>
    <w:rsid w:val="008C3161"/>
    <w:rsid w:val="008C348E"/>
    <w:rsid w:val="008C35FE"/>
    <w:rsid w:val="008C3BFE"/>
    <w:rsid w:val="008C47AE"/>
    <w:rsid w:val="008C6419"/>
    <w:rsid w:val="008C6AD2"/>
    <w:rsid w:val="008C6D8E"/>
    <w:rsid w:val="008C79C1"/>
    <w:rsid w:val="008C7E1A"/>
    <w:rsid w:val="008D121F"/>
    <w:rsid w:val="008D1F67"/>
    <w:rsid w:val="008D263A"/>
    <w:rsid w:val="008D4247"/>
    <w:rsid w:val="008D6212"/>
    <w:rsid w:val="008D78D9"/>
    <w:rsid w:val="008D7FE0"/>
    <w:rsid w:val="008E0F12"/>
    <w:rsid w:val="008E2198"/>
    <w:rsid w:val="008E2350"/>
    <w:rsid w:val="008E2E1D"/>
    <w:rsid w:val="008E3717"/>
    <w:rsid w:val="008E53AE"/>
    <w:rsid w:val="008E77A3"/>
    <w:rsid w:val="008E7E94"/>
    <w:rsid w:val="008F01B9"/>
    <w:rsid w:val="008F0979"/>
    <w:rsid w:val="008F0DEA"/>
    <w:rsid w:val="008F18C6"/>
    <w:rsid w:val="008F1EC3"/>
    <w:rsid w:val="008F1FD3"/>
    <w:rsid w:val="008F3C43"/>
    <w:rsid w:val="008F5444"/>
    <w:rsid w:val="008F5B9F"/>
    <w:rsid w:val="0090080C"/>
    <w:rsid w:val="00900994"/>
    <w:rsid w:val="00902293"/>
    <w:rsid w:val="00903B9E"/>
    <w:rsid w:val="00906D90"/>
    <w:rsid w:val="00906E97"/>
    <w:rsid w:val="00907C17"/>
    <w:rsid w:val="00910728"/>
    <w:rsid w:val="00910BC8"/>
    <w:rsid w:val="00911380"/>
    <w:rsid w:val="009138B3"/>
    <w:rsid w:val="00916223"/>
    <w:rsid w:val="00916989"/>
    <w:rsid w:val="009203B4"/>
    <w:rsid w:val="00920948"/>
    <w:rsid w:val="00921B88"/>
    <w:rsid w:val="009235D6"/>
    <w:rsid w:val="00923960"/>
    <w:rsid w:val="009241D8"/>
    <w:rsid w:val="00924D58"/>
    <w:rsid w:val="00925CF5"/>
    <w:rsid w:val="00925DA5"/>
    <w:rsid w:val="009277E9"/>
    <w:rsid w:val="00931AD2"/>
    <w:rsid w:val="00931F85"/>
    <w:rsid w:val="00935D07"/>
    <w:rsid w:val="00935DC9"/>
    <w:rsid w:val="00936CC0"/>
    <w:rsid w:val="00937395"/>
    <w:rsid w:val="00941629"/>
    <w:rsid w:val="00941741"/>
    <w:rsid w:val="00943B03"/>
    <w:rsid w:val="00943EB5"/>
    <w:rsid w:val="009458E1"/>
    <w:rsid w:val="00950480"/>
    <w:rsid w:val="009517F8"/>
    <w:rsid w:val="00951ED2"/>
    <w:rsid w:val="0095272F"/>
    <w:rsid w:val="00954289"/>
    <w:rsid w:val="009550A2"/>
    <w:rsid w:val="009569F3"/>
    <w:rsid w:val="009574D2"/>
    <w:rsid w:val="00960369"/>
    <w:rsid w:val="009605BC"/>
    <w:rsid w:val="009619B4"/>
    <w:rsid w:val="0096317C"/>
    <w:rsid w:val="009637AA"/>
    <w:rsid w:val="009652F3"/>
    <w:rsid w:val="0096640C"/>
    <w:rsid w:val="0097189D"/>
    <w:rsid w:val="00975B49"/>
    <w:rsid w:val="00976A91"/>
    <w:rsid w:val="00977835"/>
    <w:rsid w:val="009810A6"/>
    <w:rsid w:val="009820C4"/>
    <w:rsid w:val="009856BD"/>
    <w:rsid w:val="00985942"/>
    <w:rsid w:val="00985A3F"/>
    <w:rsid w:val="00990FE1"/>
    <w:rsid w:val="009929B6"/>
    <w:rsid w:val="00992B85"/>
    <w:rsid w:val="0099408B"/>
    <w:rsid w:val="00995189"/>
    <w:rsid w:val="00996E3F"/>
    <w:rsid w:val="009972CF"/>
    <w:rsid w:val="00997C6F"/>
    <w:rsid w:val="009A3D96"/>
    <w:rsid w:val="009A40CD"/>
    <w:rsid w:val="009A4154"/>
    <w:rsid w:val="009A591F"/>
    <w:rsid w:val="009A7AF5"/>
    <w:rsid w:val="009B0300"/>
    <w:rsid w:val="009B0F05"/>
    <w:rsid w:val="009B248B"/>
    <w:rsid w:val="009B262B"/>
    <w:rsid w:val="009B2C59"/>
    <w:rsid w:val="009B2EED"/>
    <w:rsid w:val="009B30BF"/>
    <w:rsid w:val="009B5517"/>
    <w:rsid w:val="009B58A7"/>
    <w:rsid w:val="009B69D8"/>
    <w:rsid w:val="009C07B1"/>
    <w:rsid w:val="009C0D74"/>
    <w:rsid w:val="009C2E78"/>
    <w:rsid w:val="009C364C"/>
    <w:rsid w:val="009C50E7"/>
    <w:rsid w:val="009C75E6"/>
    <w:rsid w:val="009D27B8"/>
    <w:rsid w:val="009D2FD9"/>
    <w:rsid w:val="009D3B4A"/>
    <w:rsid w:val="009D6151"/>
    <w:rsid w:val="009D6E0C"/>
    <w:rsid w:val="009D7200"/>
    <w:rsid w:val="009E02AC"/>
    <w:rsid w:val="009E2C24"/>
    <w:rsid w:val="009E38FB"/>
    <w:rsid w:val="009E75CD"/>
    <w:rsid w:val="009F1BDF"/>
    <w:rsid w:val="009F3D62"/>
    <w:rsid w:val="009F5AF2"/>
    <w:rsid w:val="009F5F20"/>
    <w:rsid w:val="009F6851"/>
    <w:rsid w:val="009F68ED"/>
    <w:rsid w:val="009F6E4C"/>
    <w:rsid w:val="00A01759"/>
    <w:rsid w:val="00A04095"/>
    <w:rsid w:val="00A0513B"/>
    <w:rsid w:val="00A0581D"/>
    <w:rsid w:val="00A07F1A"/>
    <w:rsid w:val="00A100D6"/>
    <w:rsid w:val="00A10AA7"/>
    <w:rsid w:val="00A12BBB"/>
    <w:rsid w:val="00A12FE1"/>
    <w:rsid w:val="00A13A48"/>
    <w:rsid w:val="00A13E92"/>
    <w:rsid w:val="00A16452"/>
    <w:rsid w:val="00A21AFD"/>
    <w:rsid w:val="00A225D6"/>
    <w:rsid w:val="00A22601"/>
    <w:rsid w:val="00A22D3B"/>
    <w:rsid w:val="00A22FE6"/>
    <w:rsid w:val="00A23C09"/>
    <w:rsid w:val="00A2431B"/>
    <w:rsid w:val="00A24D76"/>
    <w:rsid w:val="00A26102"/>
    <w:rsid w:val="00A26CA1"/>
    <w:rsid w:val="00A26EB2"/>
    <w:rsid w:val="00A30078"/>
    <w:rsid w:val="00A308F8"/>
    <w:rsid w:val="00A309E1"/>
    <w:rsid w:val="00A31A84"/>
    <w:rsid w:val="00A349A9"/>
    <w:rsid w:val="00A35070"/>
    <w:rsid w:val="00A352EE"/>
    <w:rsid w:val="00A3672A"/>
    <w:rsid w:val="00A416B6"/>
    <w:rsid w:val="00A41920"/>
    <w:rsid w:val="00A41A80"/>
    <w:rsid w:val="00A42D10"/>
    <w:rsid w:val="00A43216"/>
    <w:rsid w:val="00A43EA7"/>
    <w:rsid w:val="00A44899"/>
    <w:rsid w:val="00A4608F"/>
    <w:rsid w:val="00A473DE"/>
    <w:rsid w:val="00A476B5"/>
    <w:rsid w:val="00A50125"/>
    <w:rsid w:val="00A50268"/>
    <w:rsid w:val="00A50764"/>
    <w:rsid w:val="00A519DE"/>
    <w:rsid w:val="00A520C4"/>
    <w:rsid w:val="00A52340"/>
    <w:rsid w:val="00A526F3"/>
    <w:rsid w:val="00A52FE4"/>
    <w:rsid w:val="00A53F12"/>
    <w:rsid w:val="00A54778"/>
    <w:rsid w:val="00A55D26"/>
    <w:rsid w:val="00A568CD"/>
    <w:rsid w:val="00A625CC"/>
    <w:rsid w:val="00A62EB2"/>
    <w:rsid w:val="00A63614"/>
    <w:rsid w:val="00A64628"/>
    <w:rsid w:val="00A66972"/>
    <w:rsid w:val="00A66F47"/>
    <w:rsid w:val="00A6743C"/>
    <w:rsid w:val="00A67AA2"/>
    <w:rsid w:val="00A72536"/>
    <w:rsid w:val="00A733D1"/>
    <w:rsid w:val="00A772D2"/>
    <w:rsid w:val="00A774FF"/>
    <w:rsid w:val="00A77761"/>
    <w:rsid w:val="00A80607"/>
    <w:rsid w:val="00A811CF"/>
    <w:rsid w:val="00A82206"/>
    <w:rsid w:val="00A82FA2"/>
    <w:rsid w:val="00A82FD9"/>
    <w:rsid w:val="00A834EB"/>
    <w:rsid w:val="00A90482"/>
    <w:rsid w:val="00A91486"/>
    <w:rsid w:val="00A93FF6"/>
    <w:rsid w:val="00A952F1"/>
    <w:rsid w:val="00A964C7"/>
    <w:rsid w:val="00A96693"/>
    <w:rsid w:val="00AA3C90"/>
    <w:rsid w:val="00AB200F"/>
    <w:rsid w:val="00AB28BB"/>
    <w:rsid w:val="00AB2B8C"/>
    <w:rsid w:val="00AB2C58"/>
    <w:rsid w:val="00AB2F4C"/>
    <w:rsid w:val="00AB4261"/>
    <w:rsid w:val="00AB512C"/>
    <w:rsid w:val="00AB5834"/>
    <w:rsid w:val="00AB629F"/>
    <w:rsid w:val="00AB651A"/>
    <w:rsid w:val="00AB6DE6"/>
    <w:rsid w:val="00AC0CD4"/>
    <w:rsid w:val="00AC11B8"/>
    <w:rsid w:val="00AC1A92"/>
    <w:rsid w:val="00AC232F"/>
    <w:rsid w:val="00AC3A9A"/>
    <w:rsid w:val="00AC44BA"/>
    <w:rsid w:val="00AC5F3C"/>
    <w:rsid w:val="00AD2EB5"/>
    <w:rsid w:val="00AD6668"/>
    <w:rsid w:val="00AD761A"/>
    <w:rsid w:val="00AE04E4"/>
    <w:rsid w:val="00AE1091"/>
    <w:rsid w:val="00AE1CE6"/>
    <w:rsid w:val="00AE2115"/>
    <w:rsid w:val="00AE2C30"/>
    <w:rsid w:val="00AE2D9C"/>
    <w:rsid w:val="00AE3218"/>
    <w:rsid w:val="00AE36D6"/>
    <w:rsid w:val="00AE46EA"/>
    <w:rsid w:val="00AF0F99"/>
    <w:rsid w:val="00AF2FBF"/>
    <w:rsid w:val="00AF3FE7"/>
    <w:rsid w:val="00AF4509"/>
    <w:rsid w:val="00AF5426"/>
    <w:rsid w:val="00AF5505"/>
    <w:rsid w:val="00AF571A"/>
    <w:rsid w:val="00AF65A1"/>
    <w:rsid w:val="00AF6E95"/>
    <w:rsid w:val="00B00432"/>
    <w:rsid w:val="00B00F2A"/>
    <w:rsid w:val="00B01806"/>
    <w:rsid w:val="00B0189C"/>
    <w:rsid w:val="00B019A1"/>
    <w:rsid w:val="00B01EB3"/>
    <w:rsid w:val="00B0299F"/>
    <w:rsid w:val="00B03B75"/>
    <w:rsid w:val="00B03F90"/>
    <w:rsid w:val="00B05221"/>
    <w:rsid w:val="00B06349"/>
    <w:rsid w:val="00B10834"/>
    <w:rsid w:val="00B12345"/>
    <w:rsid w:val="00B13545"/>
    <w:rsid w:val="00B13C54"/>
    <w:rsid w:val="00B14CAC"/>
    <w:rsid w:val="00B15A96"/>
    <w:rsid w:val="00B1695F"/>
    <w:rsid w:val="00B16AB4"/>
    <w:rsid w:val="00B170E3"/>
    <w:rsid w:val="00B2193E"/>
    <w:rsid w:val="00B21C85"/>
    <w:rsid w:val="00B21E16"/>
    <w:rsid w:val="00B22948"/>
    <w:rsid w:val="00B22B06"/>
    <w:rsid w:val="00B23004"/>
    <w:rsid w:val="00B24034"/>
    <w:rsid w:val="00B2517B"/>
    <w:rsid w:val="00B2690C"/>
    <w:rsid w:val="00B26BC8"/>
    <w:rsid w:val="00B30184"/>
    <w:rsid w:val="00B357D0"/>
    <w:rsid w:val="00B359C1"/>
    <w:rsid w:val="00B375D7"/>
    <w:rsid w:val="00B37F0D"/>
    <w:rsid w:val="00B37FE7"/>
    <w:rsid w:val="00B418E1"/>
    <w:rsid w:val="00B43E68"/>
    <w:rsid w:val="00B44091"/>
    <w:rsid w:val="00B44954"/>
    <w:rsid w:val="00B50192"/>
    <w:rsid w:val="00B5241C"/>
    <w:rsid w:val="00B52D1D"/>
    <w:rsid w:val="00B57A28"/>
    <w:rsid w:val="00B603AB"/>
    <w:rsid w:val="00B6050C"/>
    <w:rsid w:val="00B62C0B"/>
    <w:rsid w:val="00B63F1D"/>
    <w:rsid w:val="00B665A2"/>
    <w:rsid w:val="00B66B1D"/>
    <w:rsid w:val="00B66E81"/>
    <w:rsid w:val="00B7037A"/>
    <w:rsid w:val="00B70C40"/>
    <w:rsid w:val="00B74D78"/>
    <w:rsid w:val="00B7516C"/>
    <w:rsid w:val="00B75822"/>
    <w:rsid w:val="00B80DE6"/>
    <w:rsid w:val="00B8337F"/>
    <w:rsid w:val="00B83BA0"/>
    <w:rsid w:val="00B83E1F"/>
    <w:rsid w:val="00B8409A"/>
    <w:rsid w:val="00B84C1D"/>
    <w:rsid w:val="00B85418"/>
    <w:rsid w:val="00B85ED3"/>
    <w:rsid w:val="00B86481"/>
    <w:rsid w:val="00B86710"/>
    <w:rsid w:val="00B86F02"/>
    <w:rsid w:val="00B900F8"/>
    <w:rsid w:val="00B91DAC"/>
    <w:rsid w:val="00B92CBE"/>
    <w:rsid w:val="00B9437C"/>
    <w:rsid w:val="00B9470E"/>
    <w:rsid w:val="00B94A8B"/>
    <w:rsid w:val="00B94EED"/>
    <w:rsid w:val="00B96A9C"/>
    <w:rsid w:val="00B96EE2"/>
    <w:rsid w:val="00BA019F"/>
    <w:rsid w:val="00BA0386"/>
    <w:rsid w:val="00BA0A79"/>
    <w:rsid w:val="00BA0ADC"/>
    <w:rsid w:val="00BA0CC3"/>
    <w:rsid w:val="00BA1336"/>
    <w:rsid w:val="00BA1A86"/>
    <w:rsid w:val="00BA2C27"/>
    <w:rsid w:val="00BA56EE"/>
    <w:rsid w:val="00BA5FBD"/>
    <w:rsid w:val="00BB1040"/>
    <w:rsid w:val="00BB2476"/>
    <w:rsid w:val="00BB3A8F"/>
    <w:rsid w:val="00BB63DE"/>
    <w:rsid w:val="00BB66D9"/>
    <w:rsid w:val="00BB72ED"/>
    <w:rsid w:val="00BC2AF2"/>
    <w:rsid w:val="00BC3C05"/>
    <w:rsid w:val="00BC3D0D"/>
    <w:rsid w:val="00BC40E3"/>
    <w:rsid w:val="00BC58BA"/>
    <w:rsid w:val="00BC591A"/>
    <w:rsid w:val="00BC5CE6"/>
    <w:rsid w:val="00BD0544"/>
    <w:rsid w:val="00BD3254"/>
    <w:rsid w:val="00BD4608"/>
    <w:rsid w:val="00BD51B2"/>
    <w:rsid w:val="00BD545D"/>
    <w:rsid w:val="00BD5837"/>
    <w:rsid w:val="00BD5AB9"/>
    <w:rsid w:val="00BD5E59"/>
    <w:rsid w:val="00BD5F46"/>
    <w:rsid w:val="00BD6B9C"/>
    <w:rsid w:val="00BE2D42"/>
    <w:rsid w:val="00BE32B5"/>
    <w:rsid w:val="00BE4282"/>
    <w:rsid w:val="00BE55EF"/>
    <w:rsid w:val="00BE72D7"/>
    <w:rsid w:val="00BE7FCA"/>
    <w:rsid w:val="00BF19E2"/>
    <w:rsid w:val="00BF5BD4"/>
    <w:rsid w:val="00BF7409"/>
    <w:rsid w:val="00C01006"/>
    <w:rsid w:val="00C023EC"/>
    <w:rsid w:val="00C02C5D"/>
    <w:rsid w:val="00C03862"/>
    <w:rsid w:val="00C03A0C"/>
    <w:rsid w:val="00C054CD"/>
    <w:rsid w:val="00C11CAC"/>
    <w:rsid w:val="00C1229A"/>
    <w:rsid w:val="00C13971"/>
    <w:rsid w:val="00C14CDA"/>
    <w:rsid w:val="00C14D88"/>
    <w:rsid w:val="00C15EC7"/>
    <w:rsid w:val="00C16B6E"/>
    <w:rsid w:val="00C20133"/>
    <w:rsid w:val="00C21390"/>
    <w:rsid w:val="00C21F92"/>
    <w:rsid w:val="00C21FBD"/>
    <w:rsid w:val="00C228CA"/>
    <w:rsid w:val="00C23BAF"/>
    <w:rsid w:val="00C24FCB"/>
    <w:rsid w:val="00C25560"/>
    <w:rsid w:val="00C26753"/>
    <w:rsid w:val="00C33740"/>
    <w:rsid w:val="00C33D33"/>
    <w:rsid w:val="00C344A2"/>
    <w:rsid w:val="00C35600"/>
    <w:rsid w:val="00C35769"/>
    <w:rsid w:val="00C3634D"/>
    <w:rsid w:val="00C364B2"/>
    <w:rsid w:val="00C3691D"/>
    <w:rsid w:val="00C37061"/>
    <w:rsid w:val="00C42BDE"/>
    <w:rsid w:val="00C42C4E"/>
    <w:rsid w:val="00C44611"/>
    <w:rsid w:val="00C447A2"/>
    <w:rsid w:val="00C466C7"/>
    <w:rsid w:val="00C503FE"/>
    <w:rsid w:val="00C51758"/>
    <w:rsid w:val="00C52189"/>
    <w:rsid w:val="00C53735"/>
    <w:rsid w:val="00C54799"/>
    <w:rsid w:val="00C61624"/>
    <w:rsid w:val="00C617B9"/>
    <w:rsid w:val="00C6284B"/>
    <w:rsid w:val="00C63E44"/>
    <w:rsid w:val="00C644F3"/>
    <w:rsid w:val="00C64958"/>
    <w:rsid w:val="00C651DC"/>
    <w:rsid w:val="00C65C02"/>
    <w:rsid w:val="00C66344"/>
    <w:rsid w:val="00C6659B"/>
    <w:rsid w:val="00C66887"/>
    <w:rsid w:val="00C67F49"/>
    <w:rsid w:val="00C70DA2"/>
    <w:rsid w:val="00C71531"/>
    <w:rsid w:val="00C7221E"/>
    <w:rsid w:val="00C722EF"/>
    <w:rsid w:val="00C7610B"/>
    <w:rsid w:val="00C7692A"/>
    <w:rsid w:val="00C76DA2"/>
    <w:rsid w:val="00C77036"/>
    <w:rsid w:val="00C7742E"/>
    <w:rsid w:val="00C77AF5"/>
    <w:rsid w:val="00C77B73"/>
    <w:rsid w:val="00C80270"/>
    <w:rsid w:val="00C80970"/>
    <w:rsid w:val="00C80FF6"/>
    <w:rsid w:val="00C852EF"/>
    <w:rsid w:val="00C90089"/>
    <w:rsid w:val="00C9179E"/>
    <w:rsid w:val="00C92E92"/>
    <w:rsid w:val="00C939D5"/>
    <w:rsid w:val="00C939ED"/>
    <w:rsid w:val="00C94938"/>
    <w:rsid w:val="00C9560A"/>
    <w:rsid w:val="00C95C50"/>
    <w:rsid w:val="00C95F25"/>
    <w:rsid w:val="00CA1C2A"/>
    <w:rsid w:val="00CA1CBA"/>
    <w:rsid w:val="00CA2510"/>
    <w:rsid w:val="00CA29CE"/>
    <w:rsid w:val="00CA2BAF"/>
    <w:rsid w:val="00CA5603"/>
    <w:rsid w:val="00CA7D1B"/>
    <w:rsid w:val="00CA7FA2"/>
    <w:rsid w:val="00CB014D"/>
    <w:rsid w:val="00CB07B6"/>
    <w:rsid w:val="00CB13A9"/>
    <w:rsid w:val="00CB1CA5"/>
    <w:rsid w:val="00CB3D9E"/>
    <w:rsid w:val="00CB402E"/>
    <w:rsid w:val="00CB4F81"/>
    <w:rsid w:val="00CB5783"/>
    <w:rsid w:val="00CB7FE8"/>
    <w:rsid w:val="00CC0493"/>
    <w:rsid w:val="00CC1B05"/>
    <w:rsid w:val="00CC2117"/>
    <w:rsid w:val="00CC26A6"/>
    <w:rsid w:val="00CC27DA"/>
    <w:rsid w:val="00CC45E5"/>
    <w:rsid w:val="00CC5E04"/>
    <w:rsid w:val="00CC6969"/>
    <w:rsid w:val="00CC73A4"/>
    <w:rsid w:val="00CD0654"/>
    <w:rsid w:val="00CD26CB"/>
    <w:rsid w:val="00CD273B"/>
    <w:rsid w:val="00CD45C0"/>
    <w:rsid w:val="00CD4A49"/>
    <w:rsid w:val="00CD4FDF"/>
    <w:rsid w:val="00CD6785"/>
    <w:rsid w:val="00CD6CD7"/>
    <w:rsid w:val="00CE08A4"/>
    <w:rsid w:val="00CE0E66"/>
    <w:rsid w:val="00CE546E"/>
    <w:rsid w:val="00CE7B41"/>
    <w:rsid w:val="00CF16F1"/>
    <w:rsid w:val="00CF331C"/>
    <w:rsid w:val="00CF4546"/>
    <w:rsid w:val="00CF4650"/>
    <w:rsid w:val="00CF50C2"/>
    <w:rsid w:val="00D00A8E"/>
    <w:rsid w:val="00D02277"/>
    <w:rsid w:val="00D02349"/>
    <w:rsid w:val="00D03543"/>
    <w:rsid w:val="00D03CF3"/>
    <w:rsid w:val="00D03E28"/>
    <w:rsid w:val="00D04249"/>
    <w:rsid w:val="00D047EF"/>
    <w:rsid w:val="00D04D62"/>
    <w:rsid w:val="00D04F51"/>
    <w:rsid w:val="00D10084"/>
    <w:rsid w:val="00D10B16"/>
    <w:rsid w:val="00D10CB8"/>
    <w:rsid w:val="00D14E15"/>
    <w:rsid w:val="00D1532D"/>
    <w:rsid w:val="00D15FBA"/>
    <w:rsid w:val="00D1607C"/>
    <w:rsid w:val="00D1693F"/>
    <w:rsid w:val="00D200DA"/>
    <w:rsid w:val="00D207E2"/>
    <w:rsid w:val="00D20C0C"/>
    <w:rsid w:val="00D219E5"/>
    <w:rsid w:val="00D22C26"/>
    <w:rsid w:val="00D23CA2"/>
    <w:rsid w:val="00D268BD"/>
    <w:rsid w:val="00D27F09"/>
    <w:rsid w:val="00D30ED1"/>
    <w:rsid w:val="00D31893"/>
    <w:rsid w:val="00D33DB0"/>
    <w:rsid w:val="00D36248"/>
    <w:rsid w:val="00D405B6"/>
    <w:rsid w:val="00D40D5D"/>
    <w:rsid w:val="00D4355D"/>
    <w:rsid w:val="00D43E7F"/>
    <w:rsid w:val="00D44389"/>
    <w:rsid w:val="00D458CE"/>
    <w:rsid w:val="00D46A72"/>
    <w:rsid w:val="00D46AA8"/>
    <w:rsid w:val="00D47E3D"/>
    <w:rsid w:val="00D50DF7"/>
    <w:rsid w:val="00D51704"/>
    <w:rsid w:val="00D56015"/>
    <w:rsid w:val="00D56698"/>
    <w:rsid w:val="00D57A54"/>
    <w:rsid w:val="00D63FF0"/>
    <w:rsid w:val="00D65B39"/>
    <w:rsid w:val="00D67293"/>
    <w:rsid w:val="00D71C1E"/>
    <w:rsid w:val="00D732C1"/>
    <w:rsid w:val="00D73C02"/>
    <w:rsid w:val="00D73F03"/>
    <w:rsid w:val="00D75091"/>
    <w:rsid w:val="00D77B14"/>
    <w:rsid w:val="00D80B00"/>
    <w:rsid w:val="00D80C2C"/>
    <w:rsid w:val="00D8205F"/>
    <w:rsid w:val="00D820E7"/>
    <w:rsid w:val="00D8333E"/>
    <w:rsid w:val="00D83851"/>
    <w:rsid w:val="00D83F74"/>
    <w:rsid w:val="00D84A2F"/>
    <w:rsid w:val="00D84FCE"/>
    <w:rsid w:val="00D8532C"/>
    <w:rsid w:val="00D85603"/>
    <w:rsid w:val="00D8754F"/>
    <w:rsid w:val="00D87CFB"/>
    <w:rsid w:val="00D901B0"/>
    <w:rsid w:val="00D9238E"/>
    <w:rsid w:val="00D92B9F"/>
    <w:rsid w:val="00D94729"/>
    <w:rsid w:val="00D948E4"/>
    <w:rsid w:val="00D963ED"/>
    <w:rsid w:val="00D968D3"/>
    <w:rsid w:val="00D972B5"/>
    <w:rsid w:val="00D97AE0"/>
    <w:rsid w:val="00DA0CED"/>
    <w:rsid w:val="00DA210D"/>
    <w:rsid w:val="00DA34DB"/>
    <w:rsid w:val="00DA658E"/>
    <w:rsid w:val="00DA6F97"/>
    <w:rsid w:val="00DA764F"/>
    <w:rsid w:val="00DA7660"/>
    <w:rsid w:val="00DB0C69"/>
    <w:rsid w:val="00DB0C93"/>
    <w:rsid w:val="00DB1EF2"/>
    <w:rsid w:val="00DB61D0"/>
    <w:rsid w:val="00DB706A"/>
    <w:rsid w:val="00DB7236"/>
    <w:rsid w:val="00DB7A43"/>
    <w:rsid w:val="00DC33F1"/>
    <w:rsid w:val="00DC3D97"/>
    <w:rsid w:val="00DC6CD2"/>
    <w:rsid w:val="00DD1236"/>
    <w:rsid w:val="00DD2B17"/>
    <w:rsid w:val="00DD2E6E"/>
    <w:rsid w:val="00DD2E89"/>
    <w:rsid w:val="00DD576F"/>
    <w:rsid w:val="00DD608C"/>
    <w:rsid w:val="00DD73FD"/>
    <w:rsid w:val="00DE00AC"/>
    <w:rsid w:val="00DE034A"/>
    <w:rsid w:val="00DE34ED"/>
    <w:rsid w:val="00DE5975"/>
    <w:rsid w:val="00DE5BE0"/>
    <w:rsid w:val="00DF052B"/>
    <w:rsid w:val="00DF0CAF"/>
    <w:rsid w:val="00DF1485"/>
    <w:rsid w:val="00DF1958"/>
    <w:rsid w:val="00DF3145"/>
    <w:rsid w:val="00DF3244"/>
    <w:rsid w:val="00DF4289"/>
    <w:rsid w:val="00DF4A97"/>
    <w:rsid w:val="00E001FD"/>
    <w:rsid w:val="00E01486"/>
    <w:rsid w:val="00E018BD"/>
    <w:rsid w:val="00E02246"/>
    <w:rsid w:val="00E02ABF"/>
    <w:rsid w:val="00E02CA4"/>
    <w:rsid w:val="00E0628D"/>
    <w:rsid w:val="00E0670D"/>
    <w:rsid w:val="00E0762A"/>
    <w:rsid w:val="00E1075E"/>
    <w:rsid w:val="00E11512"/>
    <w:rsid w:val="00E117C1"/>
    <w:rsid w:val="00E1248D"/>
    <w:rsid w:val="00E143E5"/>
    <w:rsid w:val="00E14D42"/>
    <w:rsid w:val="00E151E4"/>
    <w:rsid w:val="00E156CE"/>
    <w:rsid w:val="00E16D9B"/>
    <w:rsid w:val="00E21386"/>
    <w:rsid w:val="00E21D0C"/>
    <w:rsid w:val="00E2280F"/>
    <w:rsid w:val="00E23B0E"/>
    <w:rsid w:val="00E24E16"/>
    <w:rsid w:val="00E2509A"/>
    <w:rsid w:val="00E26F11"/>
    <w:rsid w:val="00E27191"/>
    <w:rsid w:val="00E27DFB"/>
    <w:rsid w:val="00E30F8F"/>
    <w:rsid w:val="00E32DCB"/>
    <w:rsid w:val="00E33FC8"/>
    <w:rsid w:val="00E34F37"/>
    <w:rsid w:val="00E350B6"/>
    <w:rsid w:val="00E361F0"/>
    <w:rsid w:val="00E3662B"/>
    <w:rsid w:val="00E37E52"/>
    <w:rsid w:val="00E415FF"/>
    <w:rsid w:val="00E42910"/>
    <w:rsid w:val="00E42B72"/>
    <w:rsid w:val="00E432F0"/>
    <w:rsid w:val="00E4366E"/>
    <w:rsid w:val="00E442F9"/>
    <w:rsid w:val="00E44A3B"/>
    <w:rsid w:val="00E44E85"/>
    <w:rsid w:val="00E46E94"/>
    <w:rsid w:val="00E46EFE"/>
    <w:rsid w:val="00E474E6"/>
    <w:rsid w:val="00E50DA8"/>
    <w:rsid w:val="00E52869"/>
    <w:rsid w:val="00E52EDB"/>
    <w:rsid w:val="00E54A4C"/>
    <w:rsid w:val="00E57370"/>
    <w:rsid w:val="00E57CF4"/>
    <w:rsid w:val="00E6140F"/>
    <w:rsid w:val="00E621BB"/>
    <w:rsid w:val="00E6227F"/>
    <w:rsid w:val="00E62F8E"/>
    <w:rsid w:val="00E63AD2"/>
    <w:rsid w:val="00E646F2"/>
    <w:rsid w:val="00E64E38"/>
    <w:rsid w:val="00E661C9"/>
    <w:rsid w:val="00E67B97"/>
    <w:rsid w:val="00E7113B"/>
    <w:rsid w:val="00E724E3"/>
    <w:rsid w:val="00E72A20"/>
    <w:rsid w:val="00E741B9"/>
    <w:rsid w:val="00E74DFC"/>
    <w:rsid w:val="00E76B13"/>
    <w:rsid w:val="00E776AC"/>
    <w:rsid w:val="00E8112D"/>
    <w:rsid w:val="00E82508"/>
    <w:rsid w:val="00E86276"/>
    <w:rsid w:val="00E87B5F"/>
    <w:rsid w:val="00E90C06"/>
    <w:rsid w:val="00E929A7"/>
    <w:rsid w:val="00E92A6F"/>
    <w:rsid w:val="00E934B2"/>
    <w:rsid w:val="00E935F2"/>
    <w:rsid w:val="00E93DDC"/>
    <w:rsid w:val="00E94064"/>
    <w:rsid w:val="00E96720"/>
    <w:rsid w:val="00E968C3"/>
    <w:rsid w:val="00EA0035"/>
    <w:rsid w:val="00EA061B"/>
    <w:rsid w:val="00EA0A12"/>
    <w:rsid w:val="00EA10C5"/>
    <w:rsid w:val="00EA3095"/>
    <w:rsid w:val="00EA3462"/>
    <w:rsid w:val="00EA3CE9"/>
    <w:rsid w:val="00EA46DB"/>
    <w:rsid w:val="00EA7212"/>
    <w:rsid w:val="00EB083E"/>
    <w:rsid w:val="00EB0A40"/>
    <w:rsid w:val="00EB0F75"/>
    <w:rsid w:val="00EB1D5C"/>
    <w:rsid w:val="00EB2AB9"/>
    <w:rsid w:val="00EB35C4"/>
    <w:rsid w:val="00EB3B88"/>
    <w:rsid w:val="00EB492A"/>
    <w:rsid w:val="00EB53FF"/>
    <w:rsid w:val="00EB56E9"/>
    <w:rsid w:val="00EB679D"/>
    <w:rsid w:val="00EB7828"/>
    <w:rsid w:val="00EC0FA3"/>
    <w:rsid w:val="00EC2210"/>
    <w:rsid w:val="00EC2299"/>
    <w:rsid w:val="00EC254B"/>
    <w:rsid w:val="00EC2CCD"/>
    <w:rsid w:val="00EC481D"/>
    <w:rsid w:val="00EC7FAF"/>
    <w:rsid w:val="00ED0DB4"/>
    <w:rsid w:val="00ED2A24"/>
    <w:rsid w:val="00ED37EE"/>
    <w:rsid w:val="00ED4BD6"/>
    <w:rsid w:val="00ED4BE3"/>
    <w:rsid w:val="00ED4C7A"/>
    <w:rsid w:val="00ED6C4E"/>
    <w:rsid w:val="00EE11A4"/>
    <w:rsid w:val="00EE2C4B"/>
    <w:rsid w:val="00EE2FC7"/>
    <w:rsid w:val="00EE30AB"/>
    <w:rsid w:val="00EE31F8"/>
    <w:rsid w:val="00EE3F1E"/>
    <w:rsid w:val="00EE4451"/>
    <w:rsid w:val="00EE5803"/>
    <w:rsid w:val="00EE5ADC"/>
    <w:rsid w:val="00EE6754"/>
    <w:rsid w:val="00EF0497"/>
    <w:rsid w:val="00EF0AC1"/>
    <w:rsid w:val="00EF18AF"/>
    <w:rsid w:val="00EF37F2"/>
    <w:rsid w:val="00EF5D23"/>
    <w:rsid w:val="00EF7AA3"/>
    <w:rsid w:val="00EF7FD2"/>
    <w:rsid w:val="00F04D15"/>
    <w:rsid w:val="00F04E2C"/>
    <w:rsid w:val="00F101A5"/>
    <w:rsid w:val="00F108A0"/>
    <w:rsid w:val="00F126B1"/>
    <w:rsid w:val="00F1282E"/>
    <w:rsid w:val="00F1331B"/>
    <w:rsid w:val="00F13EDA"/>
    <w:rsid w:val="00F145B1"/>
    <w:rsid w:val="00F15D5B"/>
    <w:rsid w:val="00F169E5"/>
    <w:rsid w:val="00F20DF6"/>
    <w:rsid w:val="00F215DC"/>
    <w:rsid w:val="00F21BD1"/>
    <w:rsid w:val="00F2215A"/>
    <w:rsid w:val="00F224D2"/>
    <w:rsid w:val="00F236AE"/>
    <w:rsid w:val="00F23D64"/>
    <w:rsid w:val="00F26DC0"/>
    <w:rsid w:val="00F27805"/>
    <w:rsid w:val="00F337C1"/>
    <w:rsid w:val="00F36478"/>
    <w:rsid w:val="00F40094"/>
    <w:rsid w:val="00F41687"/>
    <w:rsid w:val="00F42340"/>
    <w:rsid w:val="00F43B7E"/>
    <w:rsid w:val="00F4498C"/>
    <w:rsid w:val="00F45845"/>
    <w:rsid w:val="00F4704E"/>
    <w:rsid w:val="00F471CB"/>
    <w:rsid w:val="00F4739A"/>
    <w:rsid w:val="00F47E5F"/>
    <w:rsid w:val="00F51D22"/>
    <w:rsid w:val="00F51E0E"/>
    <w:rsid w:val="00F51EB8"/>
    <w:rsid w:val="00F52B84"/>
    <w:rsid w:val="00F541CF"/>
    <w:rsid w:val="00F544CE"/>
    <w:rsid w:val="00F553F6"/>
    <w:rsid w:val="00F567D8"/>
    <w:rsid w:val="00F56CF4"/>
    <w:rsid w:val="00F607DA"/>
    <w:rsid w:val="00F60DE5"/>
    <w:rsid w:val="00F61A16"/>
    <w:rsid w:val="00F61DB3"/>
    <w:rsid w:val="00F62335"/>
    <w:rsid w:val="00F62F18"/>
    <w:rsid w:val="00F6362E"/>
    <w:rsid w:val="00F6486C"/>
    <w:rsid w:val="00F67257"/>
    <w:rsid w:val="00F6785A"/>
    <w:rsid w:val="00F6795F"/>
    <w:rsid w:val="00F67C6E"/>
    <w:rsid w:val="00F704AC"/>
    <w:rsid w:val="00F71F40"/>
    <w:rsid w:val="00F737E4"/>
    <w:rsid w:val="00F74EC0"/>
    <w:rsid w:val="00F77804"/>
    <w:rsid w:val="00F77F51"/>
    <w:rsid w:val="00F80539"/>
    <w:rsid w:val="00F81FEE"/>
    <w:rsid w:val="00F826D7"/>
    <w:rsid w:val="00F832BE"/>
    <w:rsid w:val="00F84B4C"/>
    <w:rsid w:val="00F84EA5"/>
    <w:rsid w:val="00F86ABF"/>
    <w:rsid w:val="00F86CBE"/>
    <w:rsid w:val="00F872B0"/>
    <w:rsid w:val="00F92535"/>
    <w:rsid w:val="00F925DC"/>
    <w:rsid w:val="00F93CED"/>
    <w:rsid w:val="00F9483A"/>
    <w:rsid w:val="00F969A8"/>
    <w:rsid w:val="00F96E56"/>
    <w:rsid w:val="00F96E86"/>
    <w:rsid w:val="00FA3A93"/>
    <w:rsid w:val="00FA4674"/>
    <w:rsid w:val="00FA485F"/>
    <w:rsid w:val="00FA53B5"/>
    <w:rsid w:val="00FA6300"/>
    <w:rsid w:val="00FA7154"/>
    <w:rsid w:val="00FB1306"/>
    <w:rsid w:val="00FB2EAB"/>
    <w:rsid w:val="00FB342E"/>
    <w:rsid w:val="00FB3B1F"/>
    <w:rsid w:val="00FB428A"/>
    <w:rsid w:val="00FC0B3F"/>
    <w:rsid w:val="00FC32D1"/>
    <w:rsid w:val="00FC3AD6"/>
    <w:rsid w:val="00FC46CF"/>
    <w:rsid w:val="00FC5932"/>
    <w:rsid w:val="00FC6775"/>
    <w:rsid w:val="00FC76F6"/>
    <w:rsid w:val="00FC7FB2"/>
    <w:rsid w:val="00FD08AA"/>
    <w:rsid w:val="00FD1525"/>
    <w:rsid w:val="00FD1D14"/>
    <w:rsid w:val="00FD1F45"/>
    <w:rsid w:val="00FD4457"/>
    <w:rsid w:val="00FD4B33"/>
    <w:rsid w:val="00FD536A"/>
    <w:rsid w:val="00FE1095"/>
    <w:rsid w:val="00FE193E"/>
    <w:rsid w:val="00FE1B1D"/>
    <w:rsid w:val="00FE4D5D"/>
    <w:rsid w:val="00FE5672"/>
    <w:rsid w:val="00FE5808"/>
    <w:rsid w:val="00FE5F3E"/>
    <w:rsid w:val="00FE7063"/>
    <w:rsid w:val="00FF0950"/>
    <w:rsid w:val="00FF234A"/>
    <w:rsid w:val="00FF267D"/>
    <w:rsid w:val="00FF3957"/>
    <w:rsid w:val="00FF5C39"/>
    <w:rsid w:val="00FF5EBF"/>
    <w:rsid w:val="00FF75AB"/>
    <w:rsid w:val="00FF7C13"/>
    <w:rsid w:val="073098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9E1C5A"/>
  <w15:docId w15:val="{39816F9B-A845-4AB7-90D9-9E27B858D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7F1632"/>
    <w:rPr>
      <w:rFonts w:asciiTheme="minorHAnsi" w:hAnsiTheme="minorHAnsi"/>
      <w:sz w:val="22"/>
      <w:szCs w:val="24"/>
    </w:rPr>
  </w:style>
  <w:style w:type="paragraph" w:styleId="Heading1">
    <w:name w:val="heading 1"/>
    <w:basedOn w:val="Normal"/>
    <w:next w:val="Normal"/>
    <w:qFormat/>
    <w:rsid w:val="00E46EFE"/>
    <w:pPr>
      <w:keepNext/>
      <w:spacing w:before="240" w:after="60"/>
      <w:outlineLvl w:val="0"/>
    </w:pPr>
    <w:rPr>
      <w:rFonts w:ascii="Mark Offc For MC Extra Light" w:hAnsi="Mark Offc For MC Extra Light" w:cs="Arial"/>
      <w:b/>
      <w:bCs/>
      <w:kern w:val="32"/>
      <w:sz w:val="32"/>
      <w:szCs w:val="32"/>
    </w:rPr>
  </w:style>
  <w:style w:type="paragraph" w:styleId="Heading2">
    <w:name w:val="heading 2"/>
    <w:basedOn w:val="Normal"/>
    <w:next w:val="Normal"/>
    <w:qFormat/>
    <w:rsid w:val="00E46EFE"/>
    <w:pPr>
      <w:keepNext/>
      <w:spacing w:before="240" w:after="60"/>
      <w:outlineLvl w:val="1"/>
    </w:pPr>
    <w:rPr>
      <w:rFonts w:cs="Arial"/>
      <w:b/>
      <w:bCs/>
      <w:i/>
      <w:iCs/>
      <w:sz w:val="28"/>
      <w:szCs w:val="28"/>
    </w:rPr>
  </w:style>
  <w:style w:type="paragraph" w:styleId="Heading3">
    <w:name w:val="heading 3"/>
    <w:basedOn w:val="Normal"/>
    <w:next w:val="Normal"/>
    <w:qFormat/>
    <w:rsid w:val="00365C58"/>
    <w:pPr>
      <w:keepNext/>
      <w:spacing w:after="120" w:line="230" w:lineRule="exact"/>
      <w:outlineLvl w:val="2"/>
    </w:pPr>
    <w:rPr>
      <w:rFonts w:ascii="Mark Offc For MC Heavy" w:hAnsi="Mark Offc For MC Heavy" w:cs="Arial"/>
      <w:bCs/>
      <w:sz w:val="20"/>
      <w:szCs w:val="26"/>
    </w:rPr>
  </w:style>
  <w:style w:type="paragraph" w:styleId="Heading4">
    <w:name w:val="heading 4"/>
    <w:basedOn w:val="Normal"/>
    <w:next w:val="Normal"/>
    <w:link w:val="Heading4Char"/>
    <w:semiHidden/>
    <w:unhideWhenUsed/>
    <w:qFormat/>
    <w:rsid w:val="00137E46"/>
    <w:pPr>
      <w:keepNext/>
      <w:keepLines/>
      <w:spacing w:before="40"/>
      <w:outlineLvl w:val="3"/>
    </w:pPr>
    <w:rPr>
      <w:rFonts w:asciiTheme="majorHAnsi" w:eastAsiaTheme="majorEastAsia" w:hAnsiTheme="majorHAnsi" w:cstheme="majorBidi"/>
      <w:i/>
      <w:iCs/>
      <w:color w:val="171717"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637A99"/>
    <w:pPr>
      <w:spacing w:after="200"/>
    </w:pPr>
    <w:rPr>
      <w:rFonts w:ascii="Mark SC Offc For MC" w:hAnsi="Mark SC Offc For MC"/>
      <w:noProof/>
      <w:sz w:val="21"/>
      <w:szCs w:val="28"/>
    </w:rPr>
  </w:style>
  <w:style w:type="paragraph" w:styleId="Footer">
    <w:name w:val="footer"/>
    <w:basedOn w:val="Normal"/>
    <w:link w:val="FooterChar"/>
    <w:autoRedefine/>
    <w:uiPriority w:val="99"/>
    <w:rsid w:val="00A96693"/>
    <w:pPr>
      <w:tabs>
        <w:tab w:val="right" w:pos="10800"/>
      </w:tabs>
      <w:jc w:val="right"/>
    </w:pPr>
    <w:rPr>
      <w:rFonts w:ascii="Mark Offc For MC" w:hAnsi="Mark Offc For MC"/>
      <w:smallCaps/>
      <w:color w:val="C4C4C4" w:themeColor="text1" w:themeTint="40"/>
      <w:sz w:val="20"/>
    </w:rPr>
  </w:style>
  <w:style w:type="paragraph" w:customStyle="1" w:styleId="Contacts">
    <w:name w:val="Contacts"/>
    <w:basedOn w:val="Normal"/>
    <w:rsid w:val="00E46EFE"/>
    <w:pPr>
      <w:spacing w:line="240" w:lineRule="exact"/>
    </w:pPr>
    <w:rPr>
      <w:i/>
      <w:sz w:val="20"/>
      <w:szCs w:val="20"/>
    </w:rPr>
  </w:style>
  <w:style w:type="character" w:styleId="Hyperlink">
    <w:name w:val="Hyperlink"/>
    <w:basedOn w:val="DefaultParagraphFont"/>
    <w:uiPriority w:val="99"/>
    <w:rsid w:val="0000004E"/>
    <w:rPr>
      <w:color w:val="0000FF"/>
      <w:u w:val="single"/>
    </w:rPr>
  </w:style>
  <w:style w:type="paragraph" w:customStyle="1" w:styleId="Headline">
    <w:name w:val="Headline"/>
    <w:basedOn w:val="Normal"/>
    <w:next w:val="Subheading"/>
    <w:rsid w:val="00A54778"/>
    <w:pPr>
      <w:keepNext/>
      <w:spacing w:after="720" w:line="221" w:lineRule="auto"/>
      <w:ind w:left="-43"/>
    </w:pPr>
    <w:rPr>
      <w:rFonts w:ascii="Mark Offc For MC Light" w:hAnsi="Mark Offc For MC Light"/>
      <w:noProof/>
      <w:sz w:val="60"/>
      <w:szCs w:val="60"/>
    </w:rPr>
  </w:style>
  <w:style w:type="paragraph" w:customStyle="1" w:styleId="Subheading">
    <w:name w:val="Subheading"/>
    <w:basedOn w:val="Normal"/>
    <w:next w:val="Text"/>
    <w:rsid w:val="00E46EFE"/>
    <w:pPr>
      <w:keepNext/>
      <w:spacing w:before="480" w:line="260" w:lineRule="exact"/>
    </w:pPr>
    <w:rPr>
      <w:rFonts w:ascii="Mark Offc For MC Light" w:hAnsi="Mark Offc For MC Light"/>
      <w:b/>
      <w:szCs w:val="22"/>
    </w:rPr>
  </w:style>
  <w:style w:type="paragraph" w:customStyle="1" w:styleId="Text">
    <w:name w:val="Text"/>
    <w:basedOn w:val="Normal"/>
    <w:rsid w:val="00365C58"/>
    <w:pPr>
      <w:spacing w:before="240" w:line="230" w:lineRule="exact"/>
    </w:pPr>
    <w:rPr>
      <w:sz w:val="20"/>
      <w:szCs w:val="22"/>
    </w:rPr>
  </w:style>
  <w:style w:type="paragraph" w:styleId="BalloonText">
    <w:name w:val="Balloon Text"/>
    <w:basedOn w:val="Normal"/>
    <w:semiHidden/>
    <w:rsid w:val="009D7200"/>
    <w:rPr>
      <w:rFonts w:ascii="Tahoma" w:hAnsi="Tahoma" w:cs="Tahoma"/>
      <w:sz w:val="16"/>
      <w:szCs w:val="16"/>
    </w:rPr>
  </w:style>
  <w:style w:type="paragraph" w:customStyle="1" w:styleId="HeadersContinuingPage">
    <w:name w:val="Headers Continuing Page"/>
    <w:basedOn w:val="Normal"/>
    <w:rsid w:val="00E46EFE"/>
    <w:pPr>
      <w:spacing w:after="360" w:line="240" w:lineRule="exact"/>
    </w:pPr>
    <w:rPr>
      <w:i/>
      <w:sz w:val="20"/>
      <w:szCs w:val="20"/>
    </w:rPr>
  </w:style>
  <w:style w:type="paragraph" w:styleId="Caption">
    <w:name w:val="caption"/>
    <w:basedOn w:val="Normal"/>
    <w:next w:val="Normal"/>
    <w:unhideWhenUsed/>
    <w:qFormat/>
    <w:rsid w:val="0067462D"/>
    <w:pPr>
      <w:spacing w:after="200"/>
    </w:pPr>
    <w:rPr>
      <w:b/>
      <w:bCs/>
      <w:color w:val="FF671B" w:themeColor="accent1"/>
      <w:sz w:val="18"/>
      <w:szCs w:val="18"/>
    </w:rPr>
  </w:style>
  <w:style w:type="character" w:styleId="CommentReference">
    <w:name w:val="annotation reference"/>
    <w:basedOn w:val="DefaultParagraphFont"/>
    <w:rsid w:val="003A5D4B"/>
    <w:rPr>
      <w:sz w:val="16"/>
      <w:szCs w:val="16"/>
    </w:rPr>
  </w:style>
  <w:style w:type="paragraph" w:styleId="CommentText">
    <w:name w:val="annotation text"/>
    <w:basedOn w:val="Normal"/>
    <w:link w:val="CommentTextChar"/>
    <w:rsid w:val="003A5D4B"/>
    <w:rPr>
      <w:sz w:val="20"/>
      <w:szCs w:val="20"/>
    </w:rPr>
  </w:style>
  <w:style w:type="character" w:customStyle="1" w:styleId="CommentTextChar">
    <w:name w:val="Comment Text Char"/>
    <w:basedOn w:val="DefaultParagraphFont"/>
    <w:link w:val="CommentText"/>
    <w:rsid w:val="003A5D4B"/>
  </w:style>
  <w:style w:type="paragraph" w:styleId="CommentSubject">
    <w:name w:val="annotation subject"/>
    <w:basedOn w:val="CommentText"/>
    <w:next w:val="CommentText"/>
    <w:link w:val="CommentSubjectChar"/>
    <w:rsid w:val="003A5D4B"/>
    <w:rPr>
      <w:b/>
      <w:bCs/>
    </w:rPr>
  </w:style>
  <w:style w:type="character" w:customStyle="1" w:styleId="CommentSubjectChar">
    <w:name w:val="Comment Subject Char"/>
    <w:basedOn w:val="CommentTextChar"/>
    <w:link w:val="CommentSubject"/>
    <w:rsid w:val="003A5D4B"/>
    <w:rPr>
      <w:b/>
      <w:bCs/>
    </w:rPr>
  </w:style>
  <w:style w:type="paragraph" w:styleId="ListParagraph">
    <w:name w:val="List Paragraph"/>
    <w:basedOn w:val="Text"/>
    <w:qFormat/>
    <w:rsid w:val="00803B02"/>
    <w:pPr>
      <w:numPr>
        <w:numId w:val="1"/>
      </w:numPr>
      <w:spacing w:before="0" w:line="240" w:lineRule="auto"/>
      <w:ind w:left="714" w:hanging="357"/>
    </w:pPr>
    <w:rPr>
      <w:rFonts w:eastAsiaTheme="minorEastAsia" w:cstheme="minorBidi"/>
    </w:rPr>
  </w:style>
  <w:style w:type="table" w:styleId="TableGrid">
    <w:name w:val="Table Grid"/>
    <w:basedOn w:val="TableNormal"/>
    <w:rsid w:val="009D27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A96693"/>
    <w:rPr>
      <w:rFonts w:ascii="Mark Offc For MC" w:hAnsi="Mark Offc For MC"/>
      <w:smallCaps/>
      <w:color w:val="C4C4C4" w:themeColor="text1" w:themeTint="40"/>
      <w:szCs w:val="24"/>
    </w:rPr>
  </w:style>
  <w:style w:type="paragraph" w:customStyle="1" w:styleId="CoverPageTOPIC">
    <w:name w:val="Cover Page TOPIC"/>
    <w:qFormat/>
    <w:rsid w:val="00C44611"/>
    <w:pPr>
      <w:spacing w:after="280"/>
    </w:pPr>
    <w:rPr>
      <w:rFonts w:ascii="Mark Offc For MC Medium" w:hAnsi="Mark Offc For MC Medium"/>
      <w:caps/>
      <w:color w:val="FF671B" w:themeColor="accent1"/>
      <w:sz w:val="19"/>
      <w:szCs w:val="19"/>
    </w:rPr>
  </w:style>
  <w:style w:type="paragraph" w:customStyle="1" w:styleId="CoverPageDATE">
    <w:name w:val="Cover Page DATE"/>
    <w:basedOn w:val="CoverPageTOPIC"/>
    <w:qFormat/>
    <w:rsid w:val="00C44611"/>
    <w:rPr>
      <w:color w:val="auto"/>
    </w:rPr>
  </w:style>
  <w:style w:type="paragraph" w:customStyle="1" w:styleId="OverviewParagraph">
    <w:name w:val="Overview Paragraph"/>
    <w:basedOn w:val="Text"/>
    <w:qFormat/>
    <w:rsid w:val="00836806"/>
    <w:pPr>
      <w:spacing w:before="120" w:after="240" w:line="276" w:lineRule="auto"/>
    </w:pPr>
    <w:rPr>
      <w:sz w:val="24"/>
    </w:rPr>
  </w:style>
  <w:style w:type="paragraph" w:styleId="TOCHeading">
    <w:name w:val="TOC Heading"/>
    <w:basedOn w:val="Heading1"/>
    <w:next w:val="Normal"/>
    <w:uiPriority w:val="39"/>
    <w:unhideWhenUsed/>
    <w:qFormat/>
    <w:rsid w:val="00137E46"/>
    <w:pPr>
      <w:keepLines/>
      <w:spacing w:before="480" w:after="0" w:line="276" w:lineRule="auto"/>
      <w:outlineLvl w:val="9"/>
    </w:pPr>
    <w:rPr>
      <w:rFonts w:asciiTheme="majorHAnsi" w:eastAsiaTheme="majorEastAsia" w:hAnsiTheme="majorHAnsi" w:cstheme="majorBidi"/>
      <w:kern w:val="0"/>
      <w:sz w:val="28"/>
      <w:szCs w:val="28"/>
    </w:rPr>
  </w:style>
  <w:style w:type="paragraph" w:styleId="TOC3">
    <w:name w:val="toc 3"/>
    <w:basedOn w:val="Normal"/>
    <w:next w:val="Normal"/>
    <w:autoRedefine/>
    <w:uiPriority w:val="39"/>
    <w:unhideWhenUsed/>
    <w:rsid w:val="00DA210D"/>
    <w:pPr>
      <w:ind w:left="440"/>
    </w:pPr>
    <w:rPr>
      <w:szCs w:val="22"/>
    </w:rPr>
  </w:style>
  <w:style w:type="paragraph" w:styleId="TOC1">
    <w:name w:val="toc 1"/>
    <w:basedOn w:val="Normal"/>
    <w:next w:val="Normal"/>
    <w:autoRedefine/>
    <w:uiPriority w:val="39"/>
    <w:unhideWhenUsed/>
    <w:rsid w:val="00DA210D"/>
    <w:pPr>
      <w:spacing w:before="120"/>
    </w:pPr>
    <w:rPr>
      <w:b/>
      <w:bCs/>
      <w:sz w:val="24"/>
    </w:rPr>
  </w:style>
  <w:style w:type="paragraph" w:styleId="TOC2">
    <w:name w:val="toc 2"/>
    <w:basedOn w:val="Normal"/>
    <w:next w:val="Normal"/>
    <w:autoRedefine/>
    <w:uiPriority w:val="39"/>
    <w:unhideWhenUsed/>
    <w:rsid w:val="00DA210D"/>
    <w:pPr>
      <w:ind w:left="220"/>
    </w:pPr>
    <w:rPr>
      <w:b/>
      <w:bCs/>
      <w:szCs w:val="22"/>
    </w:rPr>
  </w:style>
  <w:style w:type="paragraph" w:styleId="TOC4">
    <w:name w:val="toc 4"/>
    <w:basedOn w:val="Normal"/>
    <w:next w:val="Normal"/>
    <w:autoRedefine/>
    <w:uiPriority w:val="39"/>
    <w:unhideWhenUsed/>
    <w:rsid w:val="00DA210D"/>
    <w:pPr>
      <w:ind w:left="660"/>
    </w:pPr>
    <w:rPr>
      <w:sz w:val="20"/>
      <w:szCs w:val="20"/>
    </w:rPr>
  </w:style>
  <w:style w:type="paragraph" w:styleId="TOC5">
    <w:name w:val="toc 5"/>
    <w:basedOn w:val="Normal"/>
    <w:next w:val="Normal"/>
    <w:autoRedefine/>
    <w:semiHidden/>
    <w:unhideWhenUsed/>
    <w:rsid w:val="00DA210D"/>
    <w:pPr>
      <w:ind w:left="880"/>
    </w:pPr>
    <w:rPr>
      <w:sz w:val="20"/>
      <w:szCs w:val="20"/>
    </w:rPr>
  </w:style>
  <w:style w:type="paragraph" w:styleId="TOC6">
    <w:name w:val="toc 6"/>
    <w:basedOn w:val="Normal"/>
    <w:next w:val="Normal"/>
    <w:autoRedefine/>
    <w:semiHidden/>
    <w:unhideWhenUsed/>
    <w:rsid w:val="00DA210D"/>
    <w:pPr>
      <w:ind w:left="1100"/>
    </w:pPr>
    <w:rPr>
      <w:sz w:val="20"/>
      <w:szCs w:val="20"/>
    </w:rPr>
  </w:style>
  <w:style w:type="paragraph" w:styleId="TOC7">
    <w:name w:val="toc 7"/>
    <w:basedOn w:val="Normal"/>
    <w:next w:val="Normal"/>
    <w:autoRedefine/>
    <w:semiHidden/>
    <w:unhideWhenUsed/>
    <w:rsid w:val="00DA210D"/>
    <w:pPr>
      <w:ind w:left="1320"/>
    </w:pPr>
    <w:rPr>
      <w:sz w:val="20"/>
      <w:szCs w:val="20"/>
    </w:rPr>
  </w:style>
  <w:style w:type="paragraph" w:styleId="TOC8">
    <w:name w:val="toc 8"/>
    <w:basedOn w:val="Normal"/>
    <w:next w:val="Normal"/>
    <w:autoRedefine/>
    <w:semiHidden/>
    <w:unhideWhenUsed/>
    <w:rsid w:val="00DA210D"/>
    <w:pPr>
      <w:ind w:left="1540"/>
    </w:pPr>
    <w:rPr>
      <w:sz w:val="20"/>
      <w:szCs w:val="20"/>
    </w:rPr>
  </w:style>
  <w:style w:type="paragraph" w:styleId="TOC9">
    <w:name w:val="toc 9"/>
    <w:basedOn w:val="Normal"/>
    <w:next w:val="Normal"/>
    <w:autoRedefine/>
    <w:semiHidden/>
    <w:unhideWhenUsed/>
    <w:rsid w:val="00DA210D"/>
    <w:pPr>
      <w:ind w:left="1760"/>
    </w:pPr>
    <w:rPr>
      <w:sz w:val="20"/>
      <w:szCs w:val="20"/>
    </w:rPr>
  </w:style>
  <w:style w:type="character" w:customStyle="1" w:styleId="Heading4Char">
    <w:name w:val="Heading 4 Char"/>
    <w:basedOn w:val="DefaultParagraphFont"/>
    <w:link w:val="Heading4"/>
    <w:semiHidden/>
    <w:rsid w:val="00137E46"/>
    <w:rPr>
      <w:rFonts w:asciiTheme="majorHAnsi" w:eastAsiaTheme="majorEastAsia" w:hAnsiTheme="majorHAnsi" w:cstheme="majorBidi"/>
      <w:i/>
      <w:iCs/>
      <w:color w:val="171717" w:themeColor="text1"/>
      <w:sz w:val="22"/>
      <w:szCs w:val="24"/>
    </w:rPr>
  </w:style>
  <w:style w:type="table" w:styleId="GridTable1Light-Accent1">
    <w:name w:val="Grid Table 1 Light Accent 1"/>
    <w:basedOn w:val="TableNormal"/>
    <w:uiPriority w:val="46"/>
    <w:rsid w:val="00137E46"/>
    <w:rPr>
      <w:rFonts w:ascii="Cambria" w:eastAsia="Cambria" w:hAnsi="Cambria"/>
    </w:rPr>
    <w:tblPr>
      <w:tblStyleRowBandSize w:val="1"/>
      <w:tblStyleColBandSize w:val="1"/>
      <w:tblInd w:w="0" w:type="dxa"/>
      <w:tblBorders>
        <w:top w:val="single" w:sz="4" w:space="0" w:color="FFC2A3" w:themeColor="accent1" w:themeTint="66"/>
        <w:left w:val="single" w:sz="4" w:space="0" w:color="FFC2A3" w:themeColor="accent1" w:themeTint="66"/>
        <w:bottom w:val="single" w:sz="4" w:space="0" w:color="FFC2A3" w:themeColor="accent1" w:themeTint="66"/>
        <w:right w:val="single" w:sz="4" w:space="0" w:color="FFC2A3" w:themeColor="accent1" w:themeTint="66"/>
        <w:insideH w:val="single" w:sz="4" w:space="0" w:color="FFC2A3" w:themeColor="accent1" w:themeTint="66"/>
        <w:insideV w:val="single" w:sz="4" w:space="0" w:color="FFC2A3" w:themeColor="accent1" w:themeTint="66"/>
      </w:tblBorders>
      <w:tblCellMar>
        <w:top w:w="0" w:type="dxa"/>
        <w:left w:w="108" w:type="dxa"/>
        <w:bottom w:w="0" w:type="dxa"/>
        <w:right w:w="108" w:type="dxa"/>
      </w:tblCellMar>
    </w:tblPr>
    <w:tblStylePr w:type="firstRow">
      <w:rPr>
        <w:b/>
        <w:bCs/>
      </w:rPr>
      <w:tblPr/>
      <w:tcPr>
        <w:tcBorders>
          <w:bottom w:val="single" w:sz="12" w:space="0" w:color="FFA376" w:themeColor="accent1" w:themeTint="99"/>
        </w:tcBorders>
      </w:tcPr>
    </w:tblStylePr>
    <w:tblStylePr w:type="lastRow">
      <w:rPr>
        <w:b/>
        <w:bCs/>
      </w:rPr>
      <w:tblPr/>
      <w:tcPr>
        <w:tcBorders>
          <w:top w:val="double" w:sz="2" w:space="0" w:color="FFA376" w:themeColor="accent1" w:themeTint="99"/>
        </w:tcBorders>
      </w:tcPr>
    </w:tblStylePr>
    <w:tblStylePr w:type="firstCol">
      <w:rPr>
        <w:b/>
        <w:bCs/>
      </w:rPr>
    </w:tblStylePr>
    <w:tblStylePr w:type="lastCol">
      <w:rPr>
        <w:b/>
        <w:bCs/>
      </w:rPr>
    </w:tblStylePr>
  </w:style>
  <w:style w:type="paragraph" w:customStyle="1" w:styleId="NuDataCode">
    <w:name w:val="NuData Code"/>
    <w:basedOn w:val="Normal"/>
    <w:uiPriority w:val="2"/>
    <w:qFormat/>
    <w:rsid w:val="00137E46"/>
    <w:pPr>
      <w:widowControl w:val="0"/>
      <w:pBdr>
        <w:top w:val="single" w:sz="4" w:space="1" w:color="4FCDB0"/>
        <w:left w:val="single" w:sz="4" w:space="4" w:color="4FCDB0"/>
        <w:bottom w:val="single" w:sz="4" w:space="1" w:color="4FCDB0"/>
        <w:right w:val="single" w:sz="4" w:space="4" w:color="4FCDB0"/>
      </w:pBdr>
      <w:shd w:val="clear" w:color="auto" w:fill="FAFFFE"/>
      <w:autoSpaceDE w:val="0"/>
      <w:autoSpaceDN w:val="0"/>
      <w:adjustRightInd w:val="0"/>
      <w:spacing w:before="60" w:after="60" w:line="276" w:lineRule="auto"/>
    </w:pPr>
    <w:rPr>
      <w:rFonts w:ascii="Consolas" w:eastAsia="Cambria" w:hAnsi="Consolas" w:cs="Avenir Book"/>
      <w:color w:val="000001"/>
      <w:spacing w:val="10"/>
      <w:szCs w:val="20"/>
    </w:rPr>
  </w:style>
  <w:style w:type="character" w:customStyle="1" w:styleId="NuDataCodeBlue">
    <w:name w:val="NuData Code Blue"/>
    <w:basedOn w:val="DefaultParagraphFont"/>
    <w:uiPriority w:val="3"/>
    <w:qFormat/>
    <w:rsid w:val="00137E46"/>
    <w:rPr>
      <w:color w:val="1818FF"/>
    </w:rPr>
  </w:style>
  <w:style w:type="character" w:customStyle="1" w:styleId="NuDataCodeGreen">
    <w:name w:val="NuData Code Green"/>
    <w:basedOn w:val="DefaultParagraphFont"/>
    <w:uiPriority w:val="3"/>
    <w:qFormat/>
    <w:rsid w:val="00137E46"/>
    <w:rPr>
      <w:color w:val="009444"/>
    </w:rPr>
  </w:style>
  <w:style w:type="character" w:customStyle="1" w:styleId="NuDataCodeOrange">
    <w:name w:val="NuData Code Orange"/>
    <w:basedOn w:val="DefaultParagraphFont"/>
    <w:uiPriority w:val="3"/>
    <w:qFormat/>
    <w:rsid w:val="00137E46"/>
    <w:rPr>
      <w:color w:val="F7981D"/>
    </w:rPr>
  </w:style>
  <w:style w:type="character" w:styleId="PageNumber">
    <w:name w:val="page number"/>
    <w:basedOn w:val="DefaultParagraphFont"/>
    <w:semiHidden/>
    <w:unhideWhenUsed/>
    <w:rsid w:val="005067DB"/>
  </w:style>
  <w:style w:type="character" w:customStyle="1" w:styleId="UnresolvedMention">
    <w:name w:val="Unresolved Mention"/>
    <w:basedOn w:val="DefaultParagraphFont"/>
    <w:rsid w:val="007173C0"/>
    <w:rPr>
      <w:color w:val="605E5C"/>
      <w:shd w:val="clear" w:color="auto" w:fill="E1DFDD"/>
    </w:rPr>
  </w:style>
  <w:style w:type="character" w:styleId="FollowedHyperlink">
    <w:name w:val="FollowedHyperlink"/>
    <w:basedOn w:val="DefaultParagraphFont"/>
    <w:rsid w:val="00097AFC"/>
    <w:rPr>
      <w:color w:val="E8E8E8" w:themeColor="followedHyperlink"/>
      <w:u w:val="single"/>
    </w:rPr>
  </w:style>
  <w:style w:type="paragraph" w:styleId="Revision">
    <w:name w:val="Revision"/>
    <w:hidden/>
    <w:uiPriority w:val="99"/>
    <w:semiHidden/>
    <w:rsid w:val="00A04095"/>
    <w:rPr>
      <w:rFonts w:asciiTheme="minorHAnsi" w:hAnsiTheme="minorHAnsi"/>
      <w:sz w:val="22"/>
      <w:szCs w:val="24"/>
    </w:rPr>
  </w:style>
  <w:style w:type="character" w:styleId="Emphasis">
    <w:name w:val="Emphasis"/>
    <w:basedOn w:val="DefaultParagraphFont"/>
    <w:qFormat/>
    <w:rsid w:val="008C6419"/>
    <w:rPr>
      <w:i/>
      <w:iCs/>
    </w:rPr>
  </w:style>
  <w:style w:type="paragraph" w:styleId="Quote">
    <w:name w:val="Quote"/>
    <w:basedOn w:val="Normal"/>
    <w:next w:val="Normal"/>
    <w:link w:val="QuoteChar"/>
    <w:uiPriority w:val="29"/>
    <w:qFormat/>
    <w:rsid w:val="008C6419"/>
    <w:pPr>
      <w:spacing w:before="200" w:after="160"/>
      <w:ind w:left="864" w:right="864"/>
      <w:jc w:val="center"/>
    </w:pPr>
    <w:rPr>
      <w:i/>
      <w:iCs/>
      <w:color w:val="515151" w:themeColor="text1" w:themeTint="BF"/>
    </w:rPr>
  </w:style>
  <w:style w:type="character" w:customStyle="1" w:styleId="QuoteChar">
    <w:name w:val="Quote Char"/>
    <w:basedOn w:val="DefaultParagraphFont"/>
    <w:link w:val="Quote"/>
    <w:uiPriority w:val="29"/>
    <w:rsid w:val="008C6419"/>
    <w:rPr>
      <w:rFonts w:asciiTheme="minorHAnsi" w:hAnsiTheme="minorHAnsi"/>
      <w:i/>
      <w:iCs/>
      <w:color w:val="515151" w:themeColor="text1" w:themeTint="BF"/>
      <w:sz w:val="22"/>
      <w:szCs w:val="24"/>
    </w:rPr>
  </w:style>
  <w:style w:type="character" w:customStyle="1" w:styleId="apple-converted-space">
    <w:name w:val="apple-converted-space"/>
    <w:basedOn w:val="DefaultParagraphFont"/>
    <w:rsid w:val="00697E81"/>
  </w:style>
  <w:style w:type="paragraph" w:styleId="NormalWeb">
    <w:name w:val="Normal (Web)"/>
    <w:basedOn w:val="Normal"/>
    <w:uiPriority w:val="99"/>
    <w:semiHidden/>
    <w:unhideWhenUsed/>
    <w:rsid w:val="005E0C49"/>
    <w:pPr>
      <w:spacing w:before="100" w:beforeAutospacing="1" w:after="100" w:afterAutospacing="1"/>
    </w:pPr>
    <w:rPr>
      <w:rFonts w:ascii="Times New Roman" w:hAnsi="Times New Roman"/>
      <w:sz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88582">
      <w:bodyDiv w:val="1"/>
      <w:marLeft w:val="0"/>
      <w:marRight w:val="0"/>
      <w:marTop w:val="0"/>
      <w:marBottom w:val="0"/>
      <w:divBdr>
        <w:top w:val="none" w:sz="0" w:space="0" w:color="auto"/>
        <w:left w:val="none" w:sz="0" w:space="0" w:color="auto"/>
        <w:bottom w:val="none" w:sz="0" w:space="0" w:color="auto"/>
        <w:right w:val="none" w:sz="0" w:space="0" w:color="auto"/>
      </w:divBdr>
    </w:div>
    <w:div w:id="196823052">
      <w:bodyDiv w:val="1"/>
      <w:marLeft w:val="0"/>
      <w:marRight w:val="0"/>
      <w:marTop w:val="0"/>
      <w:marBottom w:val="0"/>
      <w:divBdr>
        <w:top w:val="none" w:sz="0" w:space="0" w:color="auto"/>
        <w:left w:val="none" w:sz="0" w:space="0" w:color="auto"/>
        <w:bottom w:val="none" w:sz="0" w:space="0" w:color="auto"/>
        <w:right w:val="none" w:sz="0" w:space="0" w:color="auto"/>
      </w:divBdr>
    </w:div>
    <w:div w:id="214513141">
      <w:bodyDiv w:val="1"/>
      <w:marLeft w:val="0"/>
      <w:marRight w:val="0"/>
      <w:marTop w:val="0"/>
      <w:marBottom w:val="0"/>
      <w:divBdr>
        <w:top w:val="none" w:sz="0" w:space="0" w:color="auto"/>
        <w:left w:val="none" w:sz="0" w:space="0" w:color="auto"/>
        <w:bottom w:val="none" w:sz="0" w:space="0" w:color="auto"/>
        <w:right w:val="none" w:sz="0" w:space="0" w:color="auto"/>
      </w:divBdr>
    </w:div>
    <w:div w:id="221261069">
      <w:bodyDiv w:val="1"/>
      <w:marLeft w:val="0"/>
      <w:marRight w:val="0"/>
      <w:marTop w:val="0"/>
      <w:marBottom w:val="0"/>
      <w:divBdr>
        <w:top w:val="none" w:sz="0" w:space="0" w:color="auto"/>
        <w:left w:val="none" w:sz="0" w:space="0" w:color="auto"/>
        <w:bottom w:val="none" w:sz="0" w:space="0" w:color="auto"/>
        <w:right w:val="none" w:sz="0" w:space="0" w:color="auto"/>
      </w:divBdr>
    </w:div>
    <w:div w:id="268124370">
      <w:bodyDiv w:val="1"/>
      <w:marLeft w:val="0"/>
      <w:marRight w:val="0"/>
      <w:marTop w:val="0"/>
      <w:marBottom w:val="0"/>
      <w:divBdr>
        <w:top w:val="none" w:sz="0" w:space="0" w:color="auto"/>
        <w:left w:val="none" w:sz="0" w:space="0" w:color="auto"/>
        <w:bottom w:val="none" w:sz="0" w:space="0" w:color="auto"/>
        <w:right w:val="none" w:sz="0" w:space="0" w:color="auto"/>
      </w:divBdr>
    </w:div>
    <w:div w:id="352657602">
      <w:bodyDiv w:val="1"/>
      <w:marLeft w:val="0"/>
      <w:marRight w:val="0"/>
      <w:marTop w:val="0"/>
      <w:marBottom w:val="0"/>
      <w:divBdr>
        <w:top w:val="none" w:sz="0" w:space="0" w:color="auto"/>
        <w:left w:val="none" w:sz="0" w:space="0" w:color="auto"/>
        <w:bottom w:val="none" w:sz="0" w:space="0" w:color="auto"/>
        <w:right w:val="none" w:sz="0" w:space="0" w:color="auto"/>
      </w:divBdr>
    </w:div>
    <w:div w:id="525027134">
      <w:bodyDiv w:val="1"/>
      <w:marLeft w:val="0"/>
      <w:marRight w:val="0"/>
      <w:marTop w:val="0"/>
      <w:marBottom w:val="0"/>
      <w:divBdr>
        <w:top w:val="none" w:sz="0" w:space="0" w:color="auto"/>
        <w:left w:val="none" w:sz="0" w:space="0" w:color="auto"/>
        <w:bottom w:val="none" w:sz="0" w:space="0" w:color="auto"/>
        <w:right w:val="none" w:sz="0" w:space="0" w:color="auto"/>
      </w:divBdr>
    </w:div>
    <w:div w:id="542718044">
      <w:bodyDiv w:val="1"/>
      <w:marLeft w:val="0"/>
      <w:marRight w:val="0"/>
      <w:marTop w:val="0"/>
      <w:marBottom w:val="0"/>
      <w:divBdr>
        <w:top w:val="none" w:sz="0" w:space="0" w:color="auto"/>
        <w:left w:val="none" w:sz="0" w:space="0" w:color="auto"/>
        <w:bottom w:val="none" w:sz="0" w:space="0" w:color="auto"/>
        <w:right w:val="none" w:sz="0" w:space="0" w:color="auto"/>
      </w:divBdr>
    </w:div>
    <w:div w:id="696741007">
      <w:bodyDiv w:val="1"/>
      <w:marLeft w:val="0"/>
      <w:marRight w:val="0"/>
      <w:marTop w:val="0"/>
      <w:marBottom w:val="0"/>
      <w:divBdr>
        <w:top w:val="none" w:sz="0" w:space="0" w:color="auto"/>
        <w:left w:val="none" w:sz="0" w:space="0" w:color="auto"/>
        <w:bottom w:val="none" w:sz="0" w:space="0" w:color="auto"/>
        <w:right w:val="none" w:sz="0" w:space="0" w:color="auto"/>
      </w:divBdr>
    </w:div>
    <w:div w:id="741218546">
      <w:bodyDiv w:val="1"/>
      <w:marLeft w:val="0"/>
      <w:marRight w:val="0"/>
      <w:marTop w:val="0"/>
      <w:marBottom w:val="0"/>
      <w:divBdr>
        <w:top w:val="none" w:sz="0" w:space="0" w:color="auto"/>
        <w:left w:val="none" w:sz="0" w:space="0" w:color="auto"/>
        <w:bottom w:val="none" w:sz="0" w:space="0" w:color="auto"/>
        <w:right w:val="none" w:sz="0" w:space="0" w:color="auto"/>
      </w:divBdr>
    </w:div>
    <w:div w:id="796026062">
      <w:bodyDiv w:val="1"/>
      <w:marLeft w:val="0"/>
      <w:marRight w:val="0"/>
      <w:marTop w:val="0"/>
      <w:marBottom w:val="0"/>
      <w:divBdr>
        <w:top w:val="none" w:sz="0" w:space="0" w:color="auto"/>
        <w:left w:val="none" w:sz="0" w:space="0" w:color="auto"/>
        <w:bottom w:val="none" w:sz="0" w:space="0" w:color="auto"/>
        <w:right w:val="none" w:sz="0" w:space="0" w:color="auto"/>
      </w:divBdr>
    </w:div>
    <w:div w:id="825587222">
      <w:bodyDiv w:val="1"/>
      <w:marLeft w:val="0"/>
      <w:marRight w:val="0"/>
      <w:marTop w:val="0"/>
      <w:marBottom w:val="0"/>
      <w:divBdr>
        <w:top w:val="none" w:sz="0" w:space="0" w:color="auto"/>
        <w:left w:val="none" w:sz="0" w:space="0" w:color="auto"/>
        <w:bottom w:val="none" w:sz="0" w:space="0" w:color="auto"/>
        <w:right w:val="none" w:sz="0" w:space="0" w:color="auto"/>
      </w:divBdr>
    </w:div>
    <w:div w:id="1110204280">
      <w:bodyDiv w:val="1"/>
      <w:marLeft w:val="0"/>
      <w:marRight w:val="0"/>
      <w:marTop w:val="0"/>
      <w:marBottom w:val="0"/>
      <w:divBdr>
        <w:top w:val="none" w:sz="0" w:space="0" w:color="auto"/>
        <w:left w:val="none" w:sz="0" w:space="0" w:color="auto"/>
        <w:bottom w:val="none" w:sz="0" w:space="0" w:color="auto"/>
        <w:right w:val="none" w:sz="0" w:space="0" w:color="auto"/>
      </w:divBdr>
    </w:div>
    <w:div w:id="1193880051">
      <w:bodyDiv w:val="1"/>
      <w:marLeft w:val="0"/>
      <w:marRight w:val="0"/>
      <w:marTop w:val="0"/>
      <w:marBottom w:val="0"/>
      <w:divBdr>
        <w:top w:val="none" w:sz="0" w:space="0" w:color="auto"/>
        <w:left w:val="none" w:sz="0" w:space="0" w:color="auto"/>
        <w:bottom w:val="none" w:sz="0" w:space="0" w:color="auto"/>
        <w:right w:val="none" w:sz="0" w:space="0" w:color="auto"/>
      </w:divBdr>
    </w:div>
    <w:div w:id="1288007803">
      <w:bodyDiv w:val="1"/>
      <w:marLeft w:val="0"/>
      <w:marRight w:val="0"/>
      <w:marTop w:val="0"/>
      <w:marBottom w:val="0"/>
      <w:divBdr>
        <w:top w:val="none" w:sz="0" w:space="0" w:color="auto"/>
        <w:left w:val="none" w:sz="0" w:space="0" w:color="auto"/>
        <w:bottom w:val="none" w:sz="0" w:space="0" w:color="auto"/>
        <w:right w:val="none" w:sz="0" w:space="0" w:color="auto"/>
      </w:divBdr>
    </w:div>
    <w:div w:id="1333920141">
      <w:bodyDiv w:val="1"/>
      <w:marLeft w:val="0"/>
      <w:marRight w:val="0"/>
      <w:marTop w:val="0"/>
      <w:marBottom w:val="0"/>
      <w:divBdr>
        <w:top w:val="none" w:sz="0" w:space="0" w:color="auto"/>
        <w:left w:val="none" w:sz="0" w:space="0" w:color="auto"/>
        <w:bottom w:val="none" w:sz="0" w:space="0" w:color="auto"/>
        <w:right w:val="none" w:sz="0" w:space="0" w:color="auto"/>
      </w:divBdr>
    </w:div>
    <w:div w:id="1357655685">
      <w:bodyDiv w:val="1"/>
      <w:marLeft w:val="0"/>
      <w:marRight w:val="0"/>
      <w:marTop w:val="0"/>
      <w:marBottom w:val="0"/>
      <w:divBdr>
        <w:top w:val="none" w:sz="0" w:space="0" w:color="auto"/>
        <w:left w:val="none" w:sz="0" w:space="0" w:color="auto"/>
        <w:bottom w:val="none" w:sz="0" w:space="0" w:color="auto"/>
        <w:right w:val="none" w:sz="0" w:space="0" w:color="auto"/>
      </w:divBdr>
      <w:divsChild>
        <w:div w:id="967316227">
          <w:marLeft w:val="0"/>
          <w:marRight w:val="0"/>
          <w:marTop w:val="0"/>
          <w:marBottom w:val="0"/>
          <w:divBdr>
            <w:top w:val="none" w:sz="0" w:space="0" w:color="auto"/>
            <w:left w:val="none" w:sz="0" w:space="0" w:color="auto"/>
            <w:bottom w:val="none" w:sz="0" w:space="0" w:color="auto"/>
            <w:right w:val="none" w:sz="0" w:space="0" w:color="auto"/>
          </w:divBdr>
          <w:divsChild>
            <w:div w:id="1231692348">
              <w:marLeft w:val="-225"/>
              <w:marRight w:val="-225"/>
              <w:marTop w:val="0"/>
              <w:marBottom w:val="0"/>
              <w:divBdr>
                <w:top w:val="none" w:sz="0" w:space="0" w:color="auto"/>
                <w:left w:val="none" w:sz="0" w:space="0" w:color="auto"/>
                <w:bottom w:val="none" w:sz="0" w:space="0" w:color="auto"/>
                <w:right w:val="none" w:sz="0" w:space="0" w:color="auto"/>
              </w:divBdr>
              <w:divsChild>
                <w:div w:id="1873495777">
                  <w:marLeft w:val="0"/>
                  <w:marRight w:val="0"/>
                  <w:marTop w:val="0"/>
                  <w:marBottom w:val="0"/>
                  <w:divBdr>
                    <w:top w:val="none" w:sz="0" w:space="0" w:color="auto"/>
                    <w:left w:val="none" w:sz="0" w:space="0" w:color="auto"/>
                    <w:bottom w:val="none" w:sz="0" w:space="0" w:color="auto"/>
                    <w:right w:val="none" w:sz="0" w:space="0" w:color="auto"/>
                  </w:divBdr>
                </w:div>
              </w:divsChild>
            </w:div>
            <w:div w:id="1245265272">
              <w:marLeft w:val="-225"/>
              <w:marRight w:val="-225"/>
              <w:marTop w:val="0"/>
              <w:marBottom w:val="0"/>
              <w:divBdr>
                <w:top w:val="none" w:sz="0" w:space="0" w:color="auto"/>
                <w:left w:val="none" w:sz="0" w:space="0" w:color="auto"/>
                <w:bottom w:val="none" w:sz="0" w:space="0" w:color="auto"/>
                <w:right w:val="none" w:sz="0" w:space="0" w:color="auto"/>
              </w:divBdr>
              <w:divsChild>
                <w:div w:id="2049067772">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 w:id="1761873426">
          <w:marLeft w:val="-225"/>
          <w:marRight w:val="-225"/>
          <w:marTop w:val="0"/>
          <w:marBottom w:val="0"/>
          <w:divBdr>
            <w:top w:val="none" w:sz="0" w:space="0" w:color="auto"/>
            <w:left w:val="none" w:sz="0" w:space="0" w:color="auto"/>
            <w:bottom w:val="none" w:sz="0" w:space="0" w:color="auto"/>
            <w:right w:val="none" w:sz="0" w:space="0" w:color="auto"/>
          </w:divBdr>
          <w:divsChild>
            <w:div w:id="1987079222">
              <w:marLeft w:val="0"/>
              <w:marRight w:val="0"/>
              <w:marTop w:val="0"/>
              <w:marBottom w:val="0"/>
              <w:divBdr>
                <w:top w:val="none" w:sz="0" w:space="0" w:color="auto"/>
                <w:left w:val="none" w:sz="0" w:space="0" w:color="auto"/>
                <w:bottom w:val="none" w:sz="0" w:space="0" w:color="auto"/>
                <w:right w:val="none" w:sz="0" w:space="0" w:color="auto"/>
              </w:divBdr>
              <w:divsChild>
                <w:div w:id="282003000">
                  <w:marLeft w:val="0"/>
                  <w:marRight w:val="0"/>
                  <w:marTop w:val="675"/>
                  <w:marBottom w:val="0"/>
                  <w:divBdr>
                    <w:top w:val="none" w:sz="0" w:space="0" w:color="auto"/>
                    <w:left w:val="none" w:sz="0" w:space="0" w:color="auto"/>
                    <w:bottom w:val="none" w:sz="0" w:space="0" w:color="auto"/>
                    <w:right w:val="none" w:sz="0" w:space="0" w:color="auto"/>
                  </w:divBdr>
                </w:div>
                <w:div w:id="321743649">
                  <w:marLeft w:val="0"/>
                  <w:marRight w:val="0"/>
                  <w:marTop w:val="675"/>
                  <w:marBottom w:val="0"/>
                  <w:divBdr>
                    <w:top w:val="none" w:sz="0" w:space="0" w:color="auto"/>
                    <w:left w:val="none" w:sz="0" w:space="0" w:color="auto"/>
                    <w:bottom w:val="none" w:sz="0" w:space="0" w:color="auto"/>
                    <w:right w:val="none" w:sz="0" w:space="0" w:color="auto"/>
                  </w:divBdr>
                </w:div>
                <w:div w:id="402870877">
                  <w:marLeft w:val="0"/>
                  <w:marRight w:val="0"/>
                  <w:marTop w:val="675"/>
                  <w:marBottom w:val="0"/>
                  <w:divBdr>
                    <w:top w:val="none" w:sz="0" w:space="0" w:color="auto"/>
                    <w:left w:val="none" w:sz="0" w:space="0" w:color="auto"/>
                    <w:bottom w:val="none" w:sz="0" w:space="0" w:color="auto"/>
                    <w:right w:val="none" w:sz="0" w:space="0" w:color="auto"/>
                  </w:divBdr>
                </w:div>
                <w:div w:id="544409863">
                  <w:marLeft w:val="0"/>
                  <w:marRight w:val="0"/>
                  <w:marTop w:val="675"/>
                  <w:marBottom w:val="0"/>
                  <w:divBdr>
                    <w:top w:val="none" w:sz="0" w:space="0" w:color="auto"/>
                    <w:left w:val="none" w:sz="0" w:space="0" w:color="auto"/>
                    <w:bottom w:val="none" w:sz="0" w:space="0" w:color="auto"/>
                    <w:right w:val="none" w:sz="0" w:space="0" w:color="auto"/>
                  </w:divBdr>
                </w:div>
                <w:div w:id="698701840">
                  <w:marLeft w:val="0"/>
                  <w:marRight w:val="0"/>
                  <w:marTop w:val="675"/>
                  <w:marBottom w:val="0"/>
                  <w:divBdr>
                    <w:top w:val="none" w:sz="0" w:space="0" w:color="auto"/>
                    <w:left w:val="none" w:sz="0" w:space="0" w:color="auto"/>
                    <w:bottom w:val="none" w:sz="0" w:space="0" w:color="auto"/>
                    <w:right w:val="none" w:sz="0" w:space="0" w:color="auto"/>
                  </w:divBdr>
                </w:div>
                <w:div w:id="1186210353">
                  <w:marLeft w:val="0"/>
                  <w:marRight w:val="0"/>
                  <w:marTop w:val="675"/>
                  <w:marBottom w:val="0"/>
                  <w:divBdr>
                    <w:top w:val="none" w:sz="0" w:space="0" w:color="auto"/>
                    <w:left w:val="none" w:sz="0" w:space="0" w:color="auto"/>
                    <w:bottom w:val="none" w:sz="0" w:space="0" w:color="auto"/>
                    <w:right w:val="none" w:sz="0" w:space="0" w:color="auto"/>
                  </w:divBdr>
                </w:div>
                <w:div w:id="1234663997">
                  <w:marLeft w:val="0"/>
                  <w:marRight w:val="0"/>
                  <w:marTop w:val="675"/>
                  <w:marBottom w:val="0"/>
                  <w:divBdr>
                    <w:top w:val="none" w:sz="0" w:space="0" w:color="auto"/>
                    <w:left w:val="none" w:sz="0" w:space="0" w:color="auto"/>
                    <w:bottom w:val="none" w:sz="0" w:space="0" w:color="auto"/>
                    <w:right w:val="none" w:sz="0" w:space="0" w:color="auto"/>
                  </w:divBdr>
                </w:div>
                <w:div w:id="1316370958">
                  <w:marLeft w:val="0"/>
                  <w:marRight w:val="0"/>
                  <w:marTop w:val="675"/>
                  <w:marBottom w:val="0"/>
                  <w:divBdr>
                    <w:top w:val="none" w:sz="0" w:space="0" w:color="auto"/>
                    <w:left w:val="none" w:sz="0" w:space="0" w:color="auto"/>
                    <w:bottom w:val="none" w:sz="0" w:space="0" w:color="auto"/>
                    <w:right w:val="none" w:sz="0" w:space="0" w:color="auto"/>
                  </w:divBdr>
                </w:div>
                <w:div w:id="1397126629">
                  <w:marLeft w:val="0"/>
                  <w:marRight w:val="0"/>
                  <w:marTop w:val="675"/>
                  <w:marBottom w:val="0"/>
                  <w:divBdr>
                    <w:top w:val="none" w:sz="0" w:space="0" w:color="auto"/>
                    <w:left w:val="none" w:sz="0" w:space="0" w:color="auto"/>
                    <w:bottom w:val="none" w:sz="0" w:space="0" w:color="auto"/>
                    <w:right w:val="none" w:sz="0" w:space="0" w:color="auto"/>
                  </w:divBdr>
                </w:div>
                <w:div w:id="1447313893">
                  <w:marLeft w:val="0"/>
                  <w:marRight w:val="0"/>
                  <w:marTop w:val="675"/>
                  <w:marBottom w:val="0"/>
                  <w:divBdr>
                    <w:top w:val="none" w:sz="0" w:space="0" w:color="auto"/>
                    <w:left w:val="none" w:sz="0" w:space="0" w:color="auto"/>
                    <w:bottom w:val="none" w:sz="0" w:space="0" w:color="auto"/>
                    <w:right w:val="none" w:sz="0" w:space="0" w:color="auto"/>
                  </w:divBdr>
                </w:div>
                <w:div w:id="1793087715">
                  <w:marLeft w:val="0"/>
                  <w:marRight w:val="0"/>
                  <w:marTop w:val="675"/>
                  <w:marBottom w:val="0"/>
                  <w:divBdr>
                    <w:top w:val="none" w:sz="0" w:space="0" w:color="auto"/>
                    <w:left w:val="none" w:sz="0" w:space="0" w:color="auto"/>
                    <w:bottom w:val="none" w:sz="0" w:space="0" w:color="auto"/>
                    <w:right w:val="none" w:sz="0" w:space="0" w:color="auto"/>
                  </w:divBdr>
                </w:div>
                <w:div w:id="1853951525">
                  <w:marLeft w:val="0"/>
                  <w:marRight w:val="0"/>
                  <w:marTop w:val="675"/>
                  <w:marBottom w:val="0"/>
                  <w:divBdr>
                    <w:top w:val="none" w:sz="0" w:space="0" w:color="auto"/>
                    <w:left w:val="none" w:sz="0" w:space="0" w:color="auto"/>
                    <w:bottom w:val="none" w:sz="0" w:space="0" w:color="auto"/>
                    <w:right w:val="none" w:sz="0" w:space="0" w:color="auto"/>
                  </w:divBdr>
                </w:div>
                <w:div w:id="1925063067">
                  <w:marLeft w:val="0"/>
                  <w:marRight w:val="0"/>
                  <w:marTop w:val="675"/>
                  <w:marBottom w:val="0"/>
                  <w:divBdr>
                    <w:top w:val="none" w:sz="0" w:space="0" w:color="auto"/>
                    <w:left w:val="none" w:sz="0" w:space="0" w:color="auto"/>
                    <w:bottom w:val="none" w:sz="0" w:space="0" w:color="auto"/>
                    <w:right w:val="none" w:sz="0" w:space="0" w:color="auto"/>
                  </w:divBdr>
                </w:div>
                <w:div w:id="2014068275">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sChild>
    </w:div>
    <w:div w:id="1577545624">
      <w:bodyDiv w:val="1"/>
      <w:marLeft w:val="0"/>
      <w:marRight w:val="0"/>
      <w:marTop w:val="0"/>
      <w:marBottom w:val="0"/>
      <w:divBdr>
        <w:top w:val="none" w:sz="0" w:space="0" w:color="auto"/>
        <w:left w:val="none" w:sz="0" w:space="0" w:color="auto"/>
        <w:bottom w:val="none" w:sz="0" w:space="0" w:color="auto"/>
        <w:right w:val="none" w:sz="0" w:space="0" w:color="auto"/>
      </w:divBdr>
    </w:div>
    <w:div w:id="1697274199">
      <w:bodyDiv w:val="1"/>
      <w:marLeft w:val="0"/>
      <w:marRight w:val="0"/>
      <w:marTop w:val="0"/>
      <w:marBottom w:val="0"/>
      <w:divBdr>
        <w:top w:val="none" w:sz="0" w:space="0" w:color="auto"/>
        <w:left w:val="none" w:sz="0" w:space="0" w:color="auto"/>
        <w:bottom w:val="none" w:sz="0" w:space="0" w:color="auto"/>
        <w:right w:val="none" w:sz="0" w:space="0" w:color="auto"/>
      </w:divBdr>
    </w:div>
    <w:div w:id="1848398220">
      <w:bodyDiv w:val="1"/>
      <w:marLeft w:val="0"/>
      <w:marRight w:val="0"/>
      <w:marTop w:val="0"/>
      <w:marBottom w:val="0"/>
      <w:divBdr>
        <w:top w:val="none" w:sz="0" w:space="0" w:color="auto"/>
        <w:left w:val="none" w:sz="0" w:space="0" w:color="auto"/>
        <w:bottom w:val="none" w:sz="0" w:space="0" w:color="auto"/>
        <w:right w:val="none" w:sz="0" w:space="0" w:color="auto"/>
      </w:divBdr>
    </w:div>
    <w:div w:id="1865095242">
      <w:bodyDiv w:val="1"/>
      <w:marLeft w:val="0"/>
      <w:marRight w:val="0"/>
      <w:marTop w:val="0"/>
      <w:marBottom w:val="0"/>
      <w:divBdr>
        <w:top w:val="none" w:sz="0" w:space="0" w:color="auto"/>
        <w:left w:val="none" w:sz="0" w:space="0" w:color="auto"/>
        <w:bottom w:val="none" w:sz="0" w:space="0" w:color="auto"/>
        <w:right w:val="none" w:sz="0" w:space="0" w:color="auto"/>
      </w:divBdr>
      <w:divsChild>
        <w:div w:id="725681625">
          <w:marLeft w:val="0"/>
          <w:marRight w:val="0"/>
          <w:marTop w:val="0"/>
          <w:marBottom w:val="0"/>
          <w:divBdr>
            <w:top w:val="none" w:sz="0" w:space="0" w:color="auto"/>
            <w:left w:val="none" w:sz="0" w:space="0" w:color="auto"/>
            <w:bottom w:val="none" w:sz="0" w:space="0" w:color="auto"/>
            <w:right w:val="none" w:sz="0" w:space="0" w:color="auto"/>
          </w:divBdr>
          <w:divsChild>
            <w:div w:id="811411567">
              <w:marLeft w:val="0"/>
              <w:marRight w:val="0"/>
              <w:marTop w:val="0"/>
              <w:marBottom w:val="0"/>
              <w:divBdr>
                <w:top w:val="none" w:sz="0" w:space="0" w:color="auto"/>
                <w:left w:val="none" w:sz="0" w:space="0" w:color="auto"/>
                <w:bottom w:val="none" w:sz="0" w:space="0" w:color="auto"/>
                <w:right w:val="none" w:sz="0" w:space="0" w:color="auto"/>
              </w:divBdr>
              <w:divsChild>
                <w:div w:id="151283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202082">
      <w:bodyDiv w:val="1"/>
      <w:marLeft w:val="0"/>
      <w:marRight w:val="0"/>
      <w:marTop w:val="0"/>
      <w:marBottom w:val="0"/>
      <w:divBdr>
        <w:top w:val="none" w:sz="0" w:space="0" w:color="auto"/>
        <w:left w:val="none" w:sz="0" w:space="0" w:color="auto"/>
        <w:bottom w:val="none" w:sz="0" w:space="0" w:color="auto"/>
        <w:right w:val="none" w:sz="0" w:space="0" w:color="auto"/>
      </w:divBdr>
    </w:div>
    <w:div w:id="1945383378">
      <w:bodyDiv w:val="1"/>
      <w:marLeft w:val="0"/>
      <w:marRight w:val="0"/>
      <w:marTop w:val="0"/>
      <w:marBottom w:val="0"/>
      <w:divBdr>
        <w:top w:val="none" w:sz="0" w:space="0" w:color="auto"/>
        <w:left w:val="none" w:sz="0" w:space="0" w:color="auto"/>
        <w:bottom w:val="none" w:sz="0" w:space="0" w:color="auto"/>
        <w:right w:val="none" w:sz="0" w:space="0" w:color="auto"/>
      </w:divBdr>
    </w:div>
    <w:div w:id="2072533555">
      <w:bodyDiv w:val="1"/>
      <w:marLeft w:val="0"/>
      <w:marRight w:val="0"/>
      <w:marTop w:val="0"/>
      <w:marBottom w:val="0"/>
      <w:divBdr>
        <w:top w:val="none" w:sz="0" w:space="0" w:color="auto"/>
        <w:left w:val="none" w:sz="0" w:space="0" w:color="auto"/>
        <w:bottom w:val="none" w:sz="0" w:space="0" w:color="auto"/>
        <w:right w:val="none" w:sz="0" w:space="0" w:color="auto"/>
      </w:divBdr>
    </w:div>
    <w:div w:id="2130510389">
      <w:bodyDiv w:val="1"/>
      <w:marLeft w:val="0"/>
      <w:marRight w:val="0"/>
      <w:marTop w:val="0"/>
      <w:marBottom w:val="0"/>
      <w:divBdr>
        <w:top w:val="none" w:sz="0" w:space="0" w:color="auto"/>
        <w:left w:val="none" w:sz="0" w:space="0" w:color="auto"/>
        <w:bottom w:val="none" w:sz="0" w:space="0" w:color="auto"/>
        <w:right w:val="none" w:sz="0" w:space="0" w:color="auto"/>
      </w:divBdr>
    </w:div>
    <w:div w:id="2145851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ustin.fox/Downloads/mcnd_tech_template.dotx" TargetMode="External"/></Relationships>
</file>

<file path=word/theme/theme1.xml><?xml version="1.0" encoding="utf-8"?>
<a:theme xmlns:a="http://schemas.openxmlformats.org/drawingml/2006/main" name="Office Theme">
  <a:themeElements>
    <a:clrScheme name="Mastercard 2016 Aug 19">
      <a:dk1>
        <a:srgbClr val="171717"/>
      </a:dk1>
      <a:lt1>
        <a:srgbClr val="F7F7F7"/>
      </a:lt1>
      <a:dk2>
        <a:srgbClr val="171717"/>
      </a:dk2>
      <a:lt2>
        <a:srgbClr val="D22A2F"/>
      </a:lt2>
      <a:accent1>
        <a:srgbClr val="FF671B"/>
      </a:accent1>
      <a:accent2>
        <a:srgbClr val="F38B00"/>
      </a:accent2>
      <a:accent3>
        <a:srgbClr val="FFC81F"/>
      </a:accent3>
      <a:accent4>
        <a:srgbClr val="8DB92E"/>
      </a:accent4>
      <a:accent5>
        <a:srgbClr val="4FCDB0"/>
      </a:accent5>
      <a:accent6>
        <a:srgbClr val="E8E8E8"/>
      </a:accent6>
      <a:hlink>
        <a:srgbClr val="0563C1"/>
      </a:hlink>
      <a:folHlink>
        <a:srgbClr val="E8E8E8"/>
      </a:folHlink>
    </a:clrScheme>
    <a:fontScheme name="MC Word Docs">
      <a:majorFont>
        <a:latin typeface="Mark Offc For MC Extra Light"/>
        <a:ea typeface=""/>
        <a:cs typeface=""/>
      </a:majorFont>
      <a:minorFont>
        <a:latin typeface="MarkForMC Nrw O"/>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E9DE9AB01B14B4F9190810636238AF4" ma:contentTypeVersion="10" ma:contentTypeDescription="Create a new document." ma:contentTypeScope="" ma:versionID="42aa703cc6969e24e1e4a76b1cb19c1d">
  <xsd:schema xmlns:xsd="http://www.w3.org/2001/XMLSchema" xmlns:xs="http://www.w3.org/2001/XMLSchema" xmlns:p="http://schemas.microsoft.com/office/2006/metadata/properties" xmlns:ns2="841b37ba-e688-4fb9-9c0e-2011f086becd" xmlns:ns3="60c36c73-b34a-4f33-b88b-f4020a39d6ef" targetNamespace="http://schemas.microsoft.com/office/2006/metadata/properties" ma:root="true" ma:fieldsID="a8b5b6aa18035f56e06159c363ec5c74" ns2:_="" ns3:_="">
    <xsd:import namespace="841b37ba-e688-4fb9-9c0e-2011f086becd"/>
    <xsd:import namespace="60c36c73-b34a-4f33-b88b-f4020a39d6e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EventHashCode" minOccurs="0"/>
                <xsd:element ref="ns2:MediaServiceGenerationTim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1b37ba-e688-4fb9-9c0e-2011f086be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c36c73-b34a-4f33-b88b-f4020a39d6e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DA4BBE-22F8-4358-BD27-93B0CEEDC58C}">
  <ds:schemaRefs>
    <ds:schemaRef ds:uri="http://schemas.microsoft.com/sharepoint/v3/contenttype/forms"/>
  </ds:schemaRefs>
</ds:datastoreItem>
</file>

<file path=customXml/itemProps2.xml><?xml version="1.0" encoding="utf-8"?>
<ds:datastoreItem xmlns:ds="http://schemas.openxmlformats.org/officeDocument/2006/customXml" ds:itemID="{34FF9529-65F1-45E3-BE51-D5810DFB642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4499F2D-5BFE-48DD-8B7D-79A7990B4C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1b37ba-e688-4fb9-9c0e-2011f086becd"/>
    <ds:schemaRef ds:uri="60c36c73-b34a-4f33-b88b-f4020a39d6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D6D87FD-AD1F-E541-BA6C-7B7BBEED8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mcnd_tech_template.dotx</Template>
  <TotalTime>0</TotalTime>
  <Pages>1</Pages>
  <Words>476</Words>
  <Characters>2715</Characters>
  <Application>Microsoft Macintosh Word</Application>
  <DocSecurity>0</DocSecurity>
  <Lines>22</Lines>
  <Paragraphs>6</Paragraphs>
  <ScaleCrop>false</ScaleCrop>
  <Company>Studio Northwood, LLC.</Company>
  <LinksUpToDate>false</LinksUpToDate>
  <CharactersWithSpaces>3185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Mastercard NuData Document Cover 8.5x11</dc:title>
  <dc:subject/>
  <dc:creator>Justin Fox</dc:creator>
  <cp:keywords/>
  <cp:lastModifiedBy>Justin Fox</cp:lastModifiedBy>
  <cp:revision>1450</cp:revision>
  <cp:lastPrinted>2016-09-28T08:10:00Z</cp:lastPrinted>
  <dcterms:created xsi:type="dcterms:W3CDTF">2018-08-28T10:30:00Z</dcterms:created>
  <dcterms:modified xsi:type="dcterms:W3CDTF">2019-02-15T20:30:00Z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0x0101008E9DE9AB01B14B4F9190810636238AF4</vt:lpwstr>
  </property>
</Properties>
</file>